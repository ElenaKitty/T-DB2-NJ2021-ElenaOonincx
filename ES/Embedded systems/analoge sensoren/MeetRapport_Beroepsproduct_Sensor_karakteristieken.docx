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1DA7E" w14:textId="0EDF3D84" w:rsidR="00D57803" w:rsidRDefault="0087192A" w:rsidP="00906657">
      <w:pPr>
        <w:pStyle w:val="Titel"/>
        <w:pBdr>
          <w:bottom w:val="single" w:sz="8" w:space="6" w:color="4F81BD"/>
        </w:pBdr>
        <w:jc w:val="center"/>
        <w:rPr>
          <w:lang w:val="en-US"/>
        </w:rPr>
      </w:pPr>
      <w:proofErr w:type="spellStart"/>
      <w:r>
        <w:rPr>
          <w:lang w:val="en-US"/>
        </w:rPr>
        <w:t>Meetrapport</w:t>
      </w:r>
      <w:proofErr w:type="spellEnd"/>
      <w:r>
        <w:rPr>
          <w:lang w:val="en-US"/>
        </w:rPr>
        <w:t xml:space="preserve"> </w:t>
      </w:r>
    </w:p>
    <w:p w14:paraId="24D7E526" w14:textId="77777777" w:rsidR="0087192A" w:rsidRPr="0087192A" w:rsidRDefault="0087192A" w:rsidP="0087192A">
      <w:pPr>
        <w:rPr>
          <w:lang w:val="en-US"/>
        </w:rPr>
      </w:pPr>
    </w:p>
    <w:p w14:paraId="097EA053" w14:textId="77777777" w:rsidR="00E13DB9" w:rsidRPr="0087192A" w:rsidRDefault="00E13DB9">
      <w:pPr>
        <w:spacing w:after="200"/>
        <w:rPr>
          <w:lang w:val="en-US"/>
        </w:rPr>
      </w:pPr>
    </w:p>
    <w:p w14:paraId="59D9487F" w14:textId="77777777" w:rsidR="00AB3993" w:rsidRPr="0087192A" w:rsidRDefault="00AB3993">
      <w:pPr>
        <w:spacing w:after="200"/>
        <w:rPr>
          <w:rFonts w:ascii="Helvetica" w:hAnsi="Helvetica" w:cs="Helvetica"/>
          <w:color w:val="333333"/>
          <w:sz w:val="21"/>
          <w:szCs w:val="21"/>
          <w:shd w:val="clear" w:color="auto" w:fill="FFFFFF"/>
          <w:lang w:val="en-US"/>
        </w:rPr>
      </w:pPr>
    </w:p>
    <w:p w14:paraId="7FBF20C0" w14:textId="77777777" w:rsidR="00AB3993" w:rsidRPr="0087192A" w:rsidRDefault="00AB3993">
      <w:pPr>
        <w:spacing w:after="200"/>
        <w:rPr>
          <w:rFonts w:ascii="Helvetica" w:hAnsi="Helvetica" w:cs="Helvetica"/>
          <w:color w:val="333333"/>
          <w:sz w:val="21"/>
          <w:szCs w:val="21"/>
          <w:shd w:val="clear" w:color="auto" w:fill="FFFFFF"/>
          <w:lang w:val="en-US"/>
        </w:rPr>
      </w:pPr>
    </w:p>
    <w:p w14:paraId="6258662D" w14:textId="77777777" w:rsidR="00AB3993" w:rsidRPr="0087192A" w:rsidRDefault="00AB3993">
      <w:pPr>
        <w:spacing w:after="200"/>
        <w:rPr>
          <w:rFonts w:ascii="Helvetica" w:hAnsi="Helvetica" w:cs="Helvetica"/>
          <w:color w:val="333333"/>
          <w:sz w:val="21"/>
          <w:szCs w:val="21"/>
          <w:shd w:val="clear" w:color="auto" w:fill="FFFFFF"/>
          <w:lang w:val="en-US"/>
        </w:rPr>
      </w:pPr>
    </w:p>
    <w:p w14:paraId="7454B312" w14:textId="77777777" w:rsidR="00AB3993" w:rsidRPr="0087192A" w:rsidRDefault="00AB3993">
      <w:pPr>
        <w:spacing w:after="200"/>
        <w:rPr>
          <w:rFonts w:ascii="Helvetica" w:hAnsi="Helvetica" w:cs="Helvetica"/>
          <w:color w:val="333333"/>
          <w:sz w:val="21"/>
          <w:szCs w:val="21"/>
          <w:shd w:val="clear" w:color="auto" w:fill="FFFFFF"/>
          <w:lang w:val="en-US"/>
        </w:rPr>
      </w:pPr>
    </w:p>
    <w:p w14:paraId="7066BADD" w14:textId="77777777" w:rsidR="00E13DB9" w:rsidRPr="00AB3993" w:rsidRDefault="00E13DB9">
      <w:pPr>
        <w:spacing w:after="200"/>
        <w:rPr>
          <w:lang w:val="en-US"/>
        </w:rPr>
      </w:pPr>
    </w:p>
    <w:p w14:paraId="301B9DE8" w14:textId="77777777" w:rsidR="000E0C1C" w:rsidRPr="00AB3993" w:rsidRDefault="000E0C1C">
      <w:pPr>
        <w:spacing w:after="200"/>
        <w:rPr>
          <w:lang w:val="en-US"/>
        </w:rPr>
      </w:pPr>
    </w:p>
    <w:p w14:paraId="2E859D3B" w14:textId="77777777" w:rsidR="000E0C1C" w:rsidRPr="00AB3993" w:rsidRDefault="000E0C1C">
      <w:pPr>
        <w:spacing w:after="200"/>
        <w:rPr>
          <w:lang w:val="en-US"/>
        </w:rPr>
      </w:pPr>
    </w:p>
    <w:p w14:paraId="56EDB301" w14:textId="77777777" w:rsidR="000E0C1C" w:rsidRPr="00AB3993" w:rsidRDefault="000E0C1C">
      <w:pPr>
        <w:spacing w:after="200"/>
        <w:rPr>
          <w:lang w:val="en-US"/>
        </w:rPr>
      </w:pPr>
    </w:p>
    <w:p w14:paraId="77F90DA5" w14:textId="77777777" w:rsidR="000E0C1C" w:rsidRPr="00AB3993" w:rsidRDefault="000E0C1C">
      <w:pPr>
        <w:spacing w:after="200"/>
        <w:rPr>
          <w:lang w:val="en-US"/>
        </w:rPr>
      </w:pPr>
    </w:p>
    <w:tbl>
      <w:tblPr>
        <w:tblpPr w:leftFromText="141" w:rightFromText="141" w:vertAnchor="text" w:horzAnchor="margin" w:tblpY="3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262"/>
      </w:tblGrid>
      <w:tr w:rsidR="00917B3A" w:rsidRPr="00906657" w14:paraId="3729F10E" w14:textId="77777777" w:rsidTr="00906657">
        <w:tc>
          <w:tcPr>
            <w:tcW w:w="1809" w:type="dxa"/>
            <w:shd w:val="clear" w:color="auto" w:fill="auto"/>
          </w:tcPr>
          <w:p w14:paraId="288D5C71" w14:textId="77777777" w:rsidR="00917B3A" w:rsidRPr="00906657" w:rsidRDefault="00D25358" w:rsidP="00906657">
            <w:pPr>
              <w:spacing w:line="240" w:lineRule="auto"/>
            </w:pPr>
            <w:r w:rsidRPr="00906657">
              <w:t>Studentnaam</w:t>
            </w:r>
          </w:p>
        </w:tc>
        <w:tc>
          <w:tcPr>
            <w:tcW w:w="7403" w:type="dxa"/>
            <w:shd w:val="clear" w:color="auto" w:fill="auto"/>
          </w:tcPr>
          <w:p w14:paraId="52202B4C" w14:textId="77777777" w:rsidR="00917B3A" w:rsidRPr="00906657" w:rsidRDefault="00EE181D" w:rsidP="00906657">
            <w:pPr>
              <w:spacing w:line="240" w:lineRule="auto"/>
            </w:pPr>
            <w:r>
              <w:t>Cabo Schoenmakers</w:t>
            </w:r>
          </w:p>
        </w:tc>
      </w:tr>
      <w:tr w:rsidR="007365CB" w:rsidRPr="00906657" w14:paraId="3FFB899B" w14:textId="77777777" w:rsidTr="00906657">
        <w:trPr>
          <w:trHeight w:val="152"/>
        </w:trPr>
        <w:tc>
          <w:tcPr>
            <w:tcW w:w="1809" w:type="dxa"/>
            <w:shd w:val="clear" w:color="auto" w:fill="auto"/>
          </w:tcPr>
          <w:p w14:paraId="5F1175E2" w14:textId="77777777" w:rsidR="007365CB" w:rsidRPr="00906657" w:rsidRDefault="000E773D" w:rsidP="00906657">
            <w:pPr>
              <w:spacing w:line="240" w:lineRule="auto"/>
            </w:pPr>
            <w:r w:rsidRPr="00906657">
              <w:t>Coach</w:t>
            </w:r>
          </w:p>
        </w:tc>
        <w:tc>
          <w:tcPr>
            <w:tcW w:w="7403" w:type="dxa"/>
            <w:shd w:val="clear" w:color="auto" w:fill="auto"/>
          </w:tcPr>
          <w:p w14:paraId="3BE44A1A" w14:textId="3C35C511" w:rsidR="007365CB" w:rsidRPr="00906657" w:rsidRDefault="001C1FD2" w:rsidP="00906657">
            <w:pPr>
              <w:spacing w:line="240" w:lineRule="auto"/>
            </w:pPr>
            <w:r>
              <w:t>Lennart Graaf</w:t>
            </w:r>
          </w:p>
        </w:tc>
      </w:tr>
      <w:tr w:rsidR="007365CB" w:rsidRPr="00906657" w14:paraId="751069F3" w14:textId="77777777" w:rsidTr="00906657">
        <w:trPr>
          <w:trHeight w:val="256"/>
        </w:trPr>
        <w:tc>
          <w:tcPr>
            <w:tcW w:w="1809" w:type="dxa"/>
            <w:shd w:val="clear" w:color="auto" w:fill="auto"/>
          </w:tcPr>
          <w:p w14:paraId="2FDAE80F" w14:textId="77777777" w:rsidR="007365CB" w:rsidRPr="00906657" w:rsidRDefault="007365CB" w:rsidP="00906657">
            <w:pPr>
              <w:spacing w:line="240" w:lineRule="auto"/>
            </w:pPr>
            <w:r w:rsidRPr="00906657">
              <w:t>Versie</w:t>
            </w:r>
          </w:p>
        </w:tc>
        <w:tc>
          <w:tcPr>
            <w:tcW w:w="7403" w:type="dxa"/>
            <w:shd w:val="clear" w:color="auto" w:fill="auto"/>
          </w:tcPr>
          <w:p w14:paraId="7C055EBD" w14:textId="77777777" w:rsidR="007365CB" w:rsidRPr="00906657" w:rsidRDefault="007E6F86" w:rsidP="00906657">
            <w:pPr>
              <w:spacing w:line="240" w:lineRule="auto"/>
            </w:pPr>
            <w:r>
              <w:t>1</w:t>
            </w:r>
          </w:p>
        </w:tc>
      </w:tr>
      <w:tr w:rsidR="007365CB" w:rsidRPr="00906657" w14:paraId="67C3C76F" w14:textId="77777777" w:rsidTr="00906657">
        <w:trPr>
          <w:trHeight w:val="275"/>
        </w:trPr>
        <w:tc>
          <w:tcPr>
            <w:tcW w:w="1809" w:type="dxa"/>
            <w:shd w:val="clear" w:color="auto" w:fill="auto"/>
          </w:tcPr>
          <w:p w14:paraId="11BD81B2" w14:textId="77777777" w:rsidR="007365CB" w:rsidRPr="00906657" w:rsidRDefault="007365CB" w:rsidP="00906657">
            <w:pPr>
              <w:spacing w:line="240" w:lineRule="auto"/>
            </w:pPr>
            <w:r w:rsidRPr="00906657">
              <w:t>Datum</w:t>
            </w:r>
          </w:p>
        </w:tc>
        <w:tc>
          <w:tcPr>
            <w:tcW w:w="7403" w:type="dxa"/>
            <w:shd w:val="clear" w:color="auto" w:fill="auto"/>
          </w:tcPr>
          <w:p w14:paraId="2E254B3A" w14:textId="63292C4E" w:rsidR="007365CB" w:rsidRPr="00906657" w:rsidRDefault="001C1FD2" w:rsidP="00906657">
            <w:pPr>
              <w:spacing w:line="240" w:lineRule="auto"/>
            </w:pPr>
            <w:r>
              <w:t>02</w:t>
            </w:r>
            <w:r w:rsidR="007E6F86">
              <w:t>-</w:t>
            </w:r>
            <w:r>
              <w:t>10</w:t>
            </w:r>
            <w:r w:rsidR="007E6F86">
              <w:t>-2020</w:t>
            </w:r>
          </w:p>
        </w:tc>
      </w:tr>
    </w:tbl>
    <w:p w14:paraId="5CC6E595" w14:textId="77777777" w:rsidR="00AB3993" w:rsidRDefault="00AB3993" w:rsidP="008F0446">
      <w:pPr>
        <w:pStyle w:val="Titel"/>
      </w:pP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275"/>
        <w:gridCol w:w="6836"/>
      </w:tblGrid>
      <w:tr w:rsidR="00917B3A" w:rsidRPr="00906657" w14:paraId="46145DCD" w14:textId="77777777" w:rsidTr="00906657">
        <w:trPr>
          <w:hidden/>
        </w:trPr>
        <w:tc>
          <w:tcPr>
            <w:tcW w:w="1241" w:type="dxa"/>
            <w:shd w:val="clear" w:color="auto" w:fill="auto"/>
          </w:tcPr>
          <w:p w14:paraId="5562736C" w14:textId="77777777" w:rsidR="00917B3A" w:rsidRPr="00906657" w:rsidRDefault="00917B3A" w:rsidP="00906657">
            <w:pPr>
              <w:spacing w:line="240" w:lineRule="auto"/>
              <w:rPr>
                <w:b/>
                <w:vanish/>
                <w:sz w:val="24"/>
                <w:szCs w:val="24"/>
              </w:rPr>
            </w:pPr>
            <w:r w:rsidRPr="00906657">
              <w:rPr>
                <w:b/>
                <w:vanish/>
                <w:sz w:val="24"/>
                <w:szCs w:val="24"/>
              </w:rPr>
              <w:t>Datum</w:t>
            </w:r>
          </w:p>
        </w:tc>
        <w:tc>
          <w:tcPr>
            <w:tcW w:w="1275" w:type="dxa"/>
            <w:shd w:val="clear" w:color="auto" w:fill="auto"/>
          </w:tcPr>
          <w:p w14:paraId="3CF2DE76" w14:textId="77777777" w:rsidR="00917B3A" w:rsidRPr="00906657" w:rsidRDefault="00917B3A" w:rsidP="00906657">
            <w:pPr>
              <w:spacing w:line="240" w:lineRule="auto"/>
              <w:rPr>
                <w:b/>
                <w:vanish/>
                <w:sz w:val="24"/>
                <w:szCs w:val="24"/>
              </w:rPr>
            </w:pPr>
            <w:r w:rsidRPr="00906657">
              <w:rPr>
                <w:b/>
                <w:vanish/>
                <w:sz w:val="24"/>
                <w:szCs w:val="24"/>
              </w:rPr>
              <w:t>Versie</w:t>
            </w:r>
          </w:p>
        </w:tc>
        <w:tc>
          <w:tcPr>
            <w:tcW w:w="6836" w:type="dxa"/>
            <w:shd w:val="clear" w:color="auto" w:fill="auto"/>
          </w:tcPr>
          <w:p w14:paraId="4C4D21BE" w14:textId="77777777" w:rsidR="00917B3A" w:rsidRPr="00906657" w:rsidRDefault="00917B3A" w:rsidP="00906657">
            <w:pPr>
              <w:spacing w:line="240" w:lineRule="auto"/>
              <w:rPr>
                <w:b/>
                <w:vanish/>
                <w:sz w:val="24"/>
                <w:szCs w:val="24"/>
              </w:rPr>
            </w:pPr>
            <w:r w:rsidRPr="00906657">
              <w:rPr>
                <w:b/>
                <w:vanish/>
                <w:sz w:val="24"/>
                <w:szCs w:val="24"/>
              </w:rPr>
              <w:t>Belangrijke wijziging</w:t>
            </w:r>
          </w:p>
        </w:tc>
      </w:tr>
      <w:tr w:rsidR="00917B3A" w:rsidRPr="00906657" w14:paraId="7607E7C1" w14:textId="77777777" w:rsidTr="00906657">
        <w:trPr>
          <w:hidden/>
        </w:trPr>
        <w:tc>
          <w:tcPr>
            <w:tcW w:w="1241" w:type="dxa"/>
            <w:shd w:val="clear" w:color="auto" w:fill="auto"/>
          </w:tcPr>
          <w:p w14:paraId="165F4AE8" w14:textId="77777777" w:rsidR="00917B3A" w:rsidRPr="00906657" w:rsidRDefault="00600E05" w:rsidP="00906657">
            <w:pPr>
              <w:spacing w:line="240" w:lineRule="auto"/>
              <w:rPr>
                <w:vanish/>
              </w:rPr>
            </w:pPr>
            <w:r w:rsidRPr="00906657">
              <w:rPr>
                <w:vanish/>
              </w:rPr>
              <w:t>19-5</w:t>
            </w:r>
          </w:p>
        </w:tc>
        <w:tc>
          <w:tcPr>
            <w:tcW w:w="1275" w:type="dxa"/>
            <w:shd w:val="clear" w:color="auto" w:fill="auto"/>
          </w:tcPr>
          <w:p w14:paraId="60C95A0E" w14:textId="77777777" w:rsidR="00917B3A" w:rsidRPr="00906657" w:rsidRDefault="00600E05" w:rsidP="00906657">
            <w:pPr>
              <w:spacing w:line="240" w:lineRule="auto"/>
              <w:rPr>
                <w:vanish/>
              </w:rPr>
            </w:pPr>
            <w:r w:rsidRPr="00906657">
              <w:rPr>
                <w:vanish/>
              </w:rPr>
              <w:t>0.2</w:t>
            </w:r>
          </w:p>
        </w:tc>
        <w:tc>
          <w:tcPr>
            <w:tcW w:w="6836" w:type="dxa"/>
            <w:shd w:val="clear" w:color="auto" w:fill="auto"/>
          </w:tcPr>
          <w:p w14:paraId="2790B8A2" w14:textId="77777777" w:rsidR="00917B3A" w:rsidRPr="00906657" w:rsidRDefault="00600E05" w:rsidP="00906657">
            <w:pPr>
              <w:spacing w:line="240" w:lineRule="auto"/>
              <w:rPr>
                <w:vanish/>
              </w:rPr>
            </w:pPr>
            <w:r w:rsidRPr="00906657">
              <w:rPr>
                <w:vanish/>
              </w:rPr>
              <w:t>Rationale toegevoegd over competenties die voldoende aanwezig zijn.</w:t>
            </w:r>
          </w:p>
        </w:tc>
      </w:tr>
      <w:tr w:rsidR="00917B3A" w:rsidRPr="00906657" w14:paraId="5E876CCF" w14:textId="77777777" w:rsidTr="00906657">
        <w:trPr>
          <w:hidden/>
        </w:trPr>
        <w:tc>
          <w:tcPr>
            <w:tcW w:w="1241" w:type="dxa"/>
            <w:shd w:val="clear" w:color="auto" w:fill="auto"/>
          </w:tcPr>
          <w:p w14:paraId="2852CD34" w14:textId="77777777" w:rsidR="00917B3A" w:rsidRPr="00906657" w:rsidRDefault="00917B3A" w:rsidP="00906657">
            <w:pPr>
              <w:spacing w:line="240" w:lineRule="auto"/>
              <w:rPr>
                <w:vanish/>
              </w:rPr>
            </w:pPr>
          </w:p>
        </w:tc>
        <w:tc>
          <w:tcPr>
            <w:tcW w:w="1275" w:type="dxa"/>
            <w:shd w:val="clear" w:color="auto" w:fill="auto"/>
          </w:tcPr>
          <w:p w14:paraId="0B97018F" w14:textId="77777777" w:rsidR="00917B3A" w:rsidRPr="00906657" w:rsidRDefault="00917B3A" w:rsidP="00906657">
            <w:pPr>
              <w:spacing w:line="240" w:lineRule="auto"/>
              <w:rPr>
                <w:vanish/>
              </w:rPr>
            </w:pPr>
          </w:p>
        </w:tc>
        <w:tc>
          <w:tcPr>
            <w:tcW w:w="6836" w:type="dxa"/>
            <w:shd w:val="clear" w:color="auto" w:fill="auto"/>
          </w:tcPr>
          <w:p w14:paraId="3B23913C" w14:textId="77777777" w:rsidR="00917B3A" w:rsidRPr="00906657" w:rsidRDefault="00917B3A" w:rsidP="00906657">
            <w:pPr>
              <w:spacing w:line="240" w:lineRule="auto"/>
              <w:rPr>
                <w:vanish/>
              </w:rPr>
            </w:pPr>
          </w:p>
        </w:tc>
      </w:tr>
      <w:tr w:rsidR="00917B3A" w:rsidRPr="00906657" w14:paraId="4569A56E" w14:textId="77777777" w:rsidTr="00906657">
        <w:trPr>
          <w:hidden/>
        </w:trPr>
        <w:tc>
          <w:tcPr>
            <w:tcW w:w="1241" w:type="dxa"/>
            <w:shd w:val="clear" w:color="auto" w:fill="auto"/>
          </w:tcPr>
          <w:p w14:paraId="0C661C04" w14:textId="77777777" w:rsidR="00917B3A" w:rsidRPr="00906657" w:rsidRDefault="00917B3A" w:rsidP="00906657">
            <w:pPr>
              <w:spacing w:line="240" w:lineRule="auto"/>
              <w:rPr>
                <w:vanish/>
              </w:rPr>
            </w:pPr>
          </w:p>
        </w:tc>
        <w:tc>
          <w:tcPr>
            <w:tcW w:w="1275" w:type="dxa"/>
            <w:shd w:val="clear" w:color="auto" w:fill="auto"/>
          </w:tcPr>
          <w:p w14:paraId="444D7EA0" w14:textId="77777777" w:rsidR="00917B3A" w:rsidRPr="00906657" w:rsidRDefault="00917B3A" w:rsidP="00906657">
            <w:pPr>
              <w:spacing w:line="240" w:lineRule="auto"/>
              <w:rPr>
                <w:vanish/>
              </w:rPr>
            </w:pPr>
          </w:p>
        </w:tc>
        <w:tc>
          <w:tcPr>
            <w:tcW w:w="6836" w:type="dxa"/>
            <w:shd w:val="clear" w:color="auto" w:fill="auto"/>
          </w:tcPr>
          <w:p w14:paraId="6BFF8A4D" w14:textId="77777777" w:rsidR="00917B3A" w:rsidRPr="00906657" w:rsidRDefault="00917B3A" w:rsidP="00906657">
            <w:pPr>
              <w:spacing w:line="240" w:lineRule="auto"/>
              <w:rPr>
                <w:vanish/>
              </w:rPr>
            </w:pPr>
          </w:p>
        </w:tc>
      </w:tr>
      <w:tr w:rsidR="00917B3A" w:rsidRPr="00906657" w14:paraId="52C09F0B" w14:textId="77777777" w:rsidTr="00906657">
        <w:trPr>
          <w:hidden/>
        </w:trPr>
        <w:tc>
          <w:tcPr>
            <w:tcW w:w="1241" w:type="dxa"/>
            <w:shd w:val="clear" w:color="auto" w:fill="auto"/>
          </w:tcPr>
          <w:p w14:paraId="00FC57BD" w14:textId="77777777" w:rsidR="00917B3A" w:rsidRPr="00906657" w:rsidRDefault="00917B3A" w:rsidP="00906657">
            <w:pPr>
              <w:spacing w:line="240" w:lineRule="auto"/>
              <w:rPr>
                <w:vanish/>
              </w:rPr>
            </w:pPr>
          </w:p>
        </w:tc>
        <w:tc>
          <w:tcPr>
            <w:tcW w:w="1275" w:type="dxa"/>
            <w:shd w:val="clear" w:color="auto" w:fill="auto"/>
          </w:tcPr>
          <w:p w14:paraId="6BBE9AEA" w14:textId="77777777" w:rsidR="00917B3A" w:rsidRPr="00906657" w:rsidRDefault="00917B3A" w:rsidP="00906657">
            <w:pPr>
              <w:spacing w:line="240" w:lineRule="auto"/>
              <w:rPr>
                <w:vanish/>
              </w:rPr>
            </w:pPr>
          </w:p>
        </w:tc>
        <w:tc>
          <w:tcPr>
            <w:tcW w:w="6836" w:type="dxa"/>
            <w:shd w:val="clear" w:color="auto" w:fill="auto"/>
          </w:tcPr>
          <w:p w14:paraId="0A49F820" w14:textId="77777777" w:rsidR="00917B3A" w:rsidRPr="00906657" w:rsidRDefault="00917B3A" w:rsidP="00906657">
            <w:pPr>
              <w:spacing w:line="240" w:lineRule="auto"/>
              <w:rPr>
                <w:vanish/>
              </w:rPr>
            </w:pPr>
          </w:p>
        </w:tc>
      </w:tr>
      <w:tr w:rsidR="00917B3A" w:rsidRPr="00906657" w14:paraId="4B344E0A" w14:textId="77777777" w:rsidTr="00906657">
        <w:trPr>
          <w:hidden/>
        </w:trPr>
        <w:tc>
          <w:tcPr>
            <w:tcW w:w="1241" w:type="dxa"/>
            <w:shd w:val="clear" w:color="auto" w:fill="auto"/>
          </w:tcPr>
          <w:p w14:paraId="42A24469" w14:textId="77777777" w:rsidR="00917B3A" w:rsidRPr="00906657" w:rsidRDefault="00917B3A" w:rsidP="00906657">
            <w:pPr>
              <w:spacing w:line="240" w:lineRule="auto"/>
              <w:rPr>
                <w:vanish/>
              </w:rPr>
            </w:pPr>
          </w:p>
        </w:tc>
        <w:tc>
          <w:tcPr>
            <w:tcW w:w="1275" w:type="dxa"/>
            <w:shd w:val="clear" w:color="auto" w:fill="auto"/>
          </w:tcPr>
          <w:p w14:paraId="66273AB2" w14:textId="77777777" w:rsidR="00917B3A" w:rsidRPr="00906657" w:rsidRDefault="00917B3A" w:rsidP="00906657">
            <w:pPr>
              <w:spacing w:line="240" w:lineRule="auto"/>
              <w:rPr>
                <w:vanish/>
              </w:rPr>
            </w:pPr>
          </w:p>
        </w:tc>
        <w:tc>
          <w:tcPr>
            <w:tcW w:w="6836" w:type="dxa"/>
            <w:shd w:val="clear" w:color="auto" w:fill="auto"/>
          </w:tcPr>
          <w:p w14:paraId="0A03B49B" w14:textId="77777777" w:rsidR="00917B3A" w:rsidRPr="00906657" w:rsidRDefault="00917B3A" w:rsidP="00906657">
            <w:pPr>
              <w:spacing w:line="240" w:lineRule="auto"/>
              <w:rPr>
                <w:vanish/>
              </w:rPr>
            </w:pPr>
          </w:p>
        </w:tc>
      </w:tr>
    </w:tbl>
    <w:p w14:paraId="30A2A429" w14:textId="77777777" w:rsidR="00C90E56" w:rsidRDefault="00C90E56" w:rsidP="00C90E56">
      <w:pPr>
        <w:pStyle w:val="Kopvaninhoudsopgave"/>
      </w:pPr>
      <w:r>
        <w:lastRenderedPageBreak/>
        <w:t>Inhoudsopgave</w:t>
      </w:r>
    </w:p>
    <w:p w14:paraId="6A807A28" w14:textId="77777777" w:rsidR="00ED58B8" w:rsidRDefault="00C90E56">
      <w:pPr>
        <w:pStyle w:val="Inhopg1"/>
        <w:tabs>
          <w:tab w:val="left" w:pos="440"/>
          <w:tab w:val="right" w:leader="dot" w:pos="9062"/>
        </w:tabs>
        <w:rPr>
          <w:noProof/>
          <w:sz w:val="24"/>
          <w:szCs w:val="24"/>
          <w:lang w:val="en-US" w:eastAsia="en-US"/>
        </w:rPr>
      </w:pPr>
      <w:r w:rsidRPr="00906657">
        <w:fldChar w:fldCharType="begin"/>
      </w:r>
      <w:r>
        <w:instrText xml:space="preserve"> TOC \o "1-3" \h \z \u </w:instrText>
      </w:r>
      <w:r w:rsidRPr="00906657">
        <w:fldChar w:fldCharType="separate"/>
      </w:r>
      <w:hyperlink w:anchor="_Toc532308248" w:history="1">
        <w:r w:rsidR="00ED58B8" w:rsidRPr="0041540C">
          <w:rPr>
            <w:rStyle w:val="Hyperlink"/>
            <w:noProof/>
          </w:rPr>
          <w:t>2</w:t>
        </w:r>
        <w:r w:rsidR="00ED58B8">
          <w:rPr>
            <w:noProof/>
            <w:sz w:val="24"/>
            <w:szCs w:val="24"/>
            <w:lang w:val="en-US" w:eastAsia="en-US"/>
          </w:rPr>
          <w:tab/>
        </w:r>
        <w:r w:rsidR="00ED58B8" w:rsidRPr="0041540C">
          <w:rPr>
            <w:rStyle w:val="Hyperlink"/>
            <w:noProof/>
          </w:rPr>
          <w:t>Inleiding</w:t>
        </w:r>
        <w:r w:rsidR="00ED58B8">
          <w:rPr>
            <w:noProof/>
            <w:webHidden/>
          </w:rPr>
          <w:tab/>
        </w:r>
        <w:r w:rsidR="00ED58B8">
          <w:rPr>
            <w:noProof/>
            <w:webHidden/>
          </w:rPr>
          <w:fldChar w:fldCharType="begin"/>
        </w:r>
        <w:r w:rsidR="00ED58B8">
          <w:rPr>
            <w:noProof/>
            <w:webHidden/>
          </w:rPr>
          <w:instrText xml:space="preserve"> PAGEREF _Toc532308248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5DDB3263" w14:textId="77777777" w:rsidR="00ED58B8" w:rsidRDefault="00365E9A">
      <w:pPr>
        <w:pStyle w:val="Inhopg2"/>
        <w:tabs>
          <w:tab w:val="left" w:pos="960"/>
          <w:tab w:val="right" w:leader="dot" w:pos="9062"/>
        </w:tabs>
        <w:rPr>
          <w:noProof/>
          <w:sz w:val="24"/>
          <w:szCs w:val="24"/>
          <w:lang w:val="en-US" w:eastAsia="en-US"/>
        </w:rPr>
      </w:pPr>
      <w:hyperlink w:anchor="_Toc532308249" w:history="1">
        <w:r w:rsidR="00ED58B8" w:rsidRPr="0041540C">
          <w:rPr>
            <w:rStyle w:val="Hyperlink"/>
            <w:noProof/>
          </w:rPr>
          <w:t>2.1</w:t>
        </w:r>
        <w:r w:rsidR="00ED58B8">
          <w:rPr>
            <w:noProof/>
            <w:sz w:val="24"/>
            <w:szCs w:val="24"/>
            <w:lang w:val="en-US" w:eastAsia="en-US"/>
          </w:rPr>
          <w:tab/>
        </w:r>
        <w:r w:rsidR="00ED58B8" w:rsidRPr="0041540C">
          <w:rPr>
            <w:rStyle w:val="Hyperlink"/>
            <w:noProof/>
          </w:rPr>
          <w:t>Onderzoeksvraag</w:t>
        </w:r>
        <w:r w:rsidR="00ED58B8">
          <w:rPr>
            <w:noProof/>
            <w:webHidden/>
          </w:rPr>
          <w:tab/>
        </w:r>
        <w:r w:rsidR="00ED58B8">
          <w:rPr>
            <w:noProof/>
            <w:webHidden/>
          </w:rPr>
          <w:fldChar w:fldCharType="begin"/>
        </w:r>
        <w:r w:rsidR="00ED58B8">
          <w:rPr>
            <w:noProof/>
            <w:webHidden/>
          </w:rPr>
          <w:instrText xml:space="preserve"> PAGEREF _Toc532308249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3D28E259" w14:textId="77777777" w:rsidR="00ED58B8" w:rsidRDefault="00365E9A">
      <w:pPr>
        <w:pStyle w:val="Inhopg2"/>
        <w:tabs>
          <w:tab w:val="left" w:pos="960"/>
          <w:tab w:val="right" w:leader="dot" w:pos="9062"/>
        </w:tabs>
        <w:rPr>
          <w:noProof/>
          <w:sz w:val="24"/>
          <w:szCs w:val="24"/>
          <w:lang w:val="en-US" w:eastAsia="en-US"/>
        </w:rPr>
      </w:pPr>
      <w:hyperlink w:anchor="_Toc532308250" w:history="1">
        <w:r w:rsidR="00ED58B8" w:rsidRPr="0041540C">
          <w:rPr>
            <w:rStyle w:val="Hyperlink"/>
            <w:noProof/>
          </w:rPr>
          <w:t>2.2</w:t>
        </w:r>
        <w:r w:rsidR="00ED58B8">
          <w:rPr>
            <w:noProof/>
            <w:sz w:val="24"/>
            <w:szCs w:val="24"/>
            <w:lang w:val="en-US" w:eastAsia="en-US"/>
          </w:rPr>
          <w:tab/>
        </w:r>
        <w:r w:rsidR="00ED58B8" w:rsidRPr="0041540C">
          <w:rPr>
            <w:rStyle w:val="Hyperlink"/>
            <w:noProof/>
          </w:rPr>
          <w:t>Hypothese</w:t>
        </w:r>
        <w:r w:rsidR="00ED58B8">
          <w:rPr>
            <w:noProof/>
            <w:webHidden/>
          </w:rPr>
          <w:tab/>
        </w:r>
        <w:r w:rsidR="00ED58B8">
          <w:rPr>
            <w:noProof/>
            <w:webHidden/>
          </w:rPr>
          <w:fldChar w:fldCharType="begin"/>
        </w:r>
        <w:r w:rsidR="00ED58B8">
          <w:rPr>
            <w:noProof/>
            <w:webHidden/>
          </w:rPr>
          <w:instrText xml:space="preserve"> PAGEREF _Toc532308250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648036C3" w14:textId="77777777" w:rsidR="00ED58B8" w:rsidRDefault="00365E9A">
      <w:pPr>
        <w:pStyle w:val="Inhopg1"/>
        <w:tabs>
          <w:tab w:val="left" w:pos="440"/>
          <w:tab w:val="right" w:leader="dot" w:pos="9062"/>
        </w:tabs>
        <w:rPr>
          <w:noProof/>
          <w:sz w:val="24"/>
          <w:szCs w:val="24"/>
          <w:lang w:val="en-US" w:eastAsia="en-US"/>
        </w:rPr>
      </w:pPr>
      <w:hyperlink w:anchor="_Toc532308251" w:history="1">
        <w:r w:rsidR="00ED58B8" w:rsidRPr="0041540C">
          <w:rPr>
            <w:rStyle w:val="Hyperlink"/>
            <w:noProof/>
          </w:rPr>
          <w:t>3</w:t>
        </w:r>
        <w:r w:rsidR="00ED58B8">
          <w:rPr>
            <w:noProof/>
            <w:sz w:val="24"/>
            <w:szCs w:val="24"/>
            <w:lang w:val="en-US" w:eastAsia="en-US"/>
          </w:rPr>
          <w:tab/>
        </w:r>
        <w:r w:rsidR="00ED58B8" w:rsidRPr="0041540C">
          <w:rPr>
            <w:rStyle w:val="Hyperlink"/>
            <w:noProof/>
          </w:rPr>
          <w:t>Experiment naam (hier de naam van je experiment invullen)</w:t>
        </w:r>
        <w:r w:rsidR="00ED58B8">
          <w:rPr>
            <w:noProof/>
            <w:webHidden/>
          </w:rPr>
          <w:tab/>
        </w:r>
        <w:r w:rsidR="00ED58B8">
          <w:rPr>
            <w:noProof/>
            <w:webHidden/>
          </w:rPr>
          <w:fldChar w:fldCharType="begin"/>
        </w:r>
        <w:r w:rsidR="00ED58B8">
          <w:rPr>
            <w:noProof/>
            <w:webHidden/>
          </w:rPr>
          <w:instrText xml:space="preserve"> PAGEREF _Toc532308251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25C1CD27" w14:textId="77777777" w:rsidR="00ED58B8" w:rsidRDefault="00365E9A">
      <w:pPr>
        <w:pStyle w:val="Inhopg2"/>
        <w:tabs>
          <w:tab w:val="left" w:pos="960"/>
          <w:tab w:val="right" w:leader="dot" w:pos="9062"/>
        </w:tabs>
        <w:rPr>
          <w:noProof/>
          <w:sz w:val="24"/>
          <w:szCs w:val="24"/>
          <w:lang w:val="en-US" w:eastAsia="en-US"/>
        </w:rPr>
      </w:pPr>
      <w:hyperlink w:anchor="_Toc532308252" w:history="1">
        <w:r w:rsidR="00ED58B8" w:rsidRPr="0041540C">
          <w:rPr>
            <w:rStyle w:val="Hyperlink"/>
            <w:noProof/>
          </w:rPr>
          <w:t>3.1</w:t>
        </w:r>
        <w:r w:rsidR="00ED58B8">
          <w:rPr>
            <w:noProof/>
            <w:sz w:val="24"/>
            <w:szCs w:val="24"/>
            <w:lang w:val="en-US" w:eastAsia="en-US"/>
          </w:rPr>
          <w:tab/>
        </w:r>
        <w:r w:rsidR="00ED58B8" w:rsidRPr="0041540C">
          <w:rPr>
            <w:rStyle w:val="Hyperlink"/>
            <w:noProof/>
          </w:rPr>
          <w:t>Theoretische achtergrond</w:t>
        </w:r>
        <w:r w:rsidR="00ED58B8">
          <w:rPr>
            <w:noProof/>
            <w:webHidden/>
          </w:rPr>
          <w:tab/>
        </w:r>
        <w:r w:rsidR="00ED58B8">
          <w:rPr>
            <w:noProof/>
            <w:webHidden/>
          </w:rPr>
          <w:fldChar w:fldCharType="begin"/>
        </w:r>
        <w:r w:rsidR="00ED58B8">
          <w:rPr>
            <w:noProof/>
            <w:webHidden/>
          </w:rPr>
          <w:instrText xml:space="preserve"> PAGEREF _Toc532308252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16E823BE" w14:textId="77777777" w:rsidR="00ED58B8" w:rsidRDefault="00365E9A">
      <w:pPr>
        <w:pStyle w:val="Inhopg2"/>
        <w:tabs>
          <w:tab w:val="left" w:pos="960"/>
          <w:tab w:val="right" w:leader="dot" w:pos="9062"/>
        </w:tabs>
        <w:rPr>
          <w:noProof/>
          <w:sz w:val="24"/>
          <w:szCs w:val="24"/>
          <w:lang w:val="en-US" w:eastAsia="en-US"/>
        </w:rPr>
      </w:pPr>
      <w:hyperlink w:anchor="_Toc532308253" w:history="1">
        <w:r w:rsidR="00ED58B8" w:rsidRPr="0041540C">
          <w:rPr>
            <w:rStyle w:val="Hyperlink"/>
            <w:noProof/>
          </w:rPr>
          <w:t>3.2</w:t>
        </w:r>
        <w:r w:rsidR="00ED58B8">
          <w:rPr>
            <w:noProof/>
            <w:sz w:val="24"/>
            <w:szCs w:val="24"/>
            <w:lang w:val="en-US" w:eastAsia="en-US"/>
          </w:rPr>
          <w:tab/>
        </w:r>
        <w:r w:rsidR="00ED58B8" w:rsidRPr="0041540C">
          <w:rPr>
            <w:rStyle w:val="Hyperlink"/>
            <w:noProof/>
          </w:rPr>
          <w:t>Opstelling en meetmethode</w:t>
        </w:r>
        <w:r w:rsidR="00ED58B8">
          <w:rPr>
            <w:noProof/>
            <w:webHidden/>
          </w:rPr>
          <w:tab/>
        </w:r>
        <w:r w:rsidR="00ED58B8">
          <w:rPr>
            <w:noProof/>
            <w:webHidden/>
          </w:rPr>
          <w:fldChar w:fldCharType="begin"/>
        </w:r>
        <w:r w:rsidR="00ED58B8">
          <w:rPr>
            <w:noProof/>
            <w:webHidden/>
          </w:rPr>
          <w:instrText xml:space="preserve"> PAGEREF _Toc532308253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62AFE9F1" w14:textId="77777777" w:rsidR="00ED58B8" w:rsidRDefault="00365E9A">
      <w:pPr>
        <w:pStyle w:val="Inhopg2"/>
        <w:tabs>
          <w:tab w:val="left" w:pos="960"/>
          <w:tab w:val="right" w:leader="dot" w:pos="9062"/>
        </w:tabs>
        <w:rPr>
          <w:noProof/>
          <w:sz w:val="24"/>
          <w:szCs w:val="24"/>
          <w:lang w:val="en-US" w:eastAsia="en-US"/>
        </w:rPr>
      </w:pPr>
      <w:hyperlink w:anchor="_Toc532308256" w:history="1">
        <w:r w:rsidR="00ED58B8" w:rsidRPr="0041540C">
          <w:rPr>
            <w:rStyle w:val="Hyperlink"/>
            <w:noProof/>
          </w:rPr>
          <w:t>3.4</w:t>
        </w:r>
        <w:r w:rsidR="00ED58B8">
          <w:rPr>
            <w:noProof/>
            <w:sz w:val="24"/>
            <w:szCs w:val="24"/>
            <w:lang w:val="en-US" w:eastAsia="en-US"/>
          </w:rPr>
          <w:tab/>
        </w:r>
        <w:r w:rsidR="00ED58B8" w:rsidRPr="0041540C">
          <w:rPr>
            <w:rStyle w:val="Hyperlink"/>
            <w:noProof/>
          </w:rPr>
          <w:t>Meetresultaten</w:t>
        </w:r>
        <w:r w:rsidR="00ED58B8">
          <w:rPr>
            <w:noProof/>
            <w:webHidden/>
          </w:rPr>
          <w:tab/>
        </w:r>
        <w:r w:rsidR="00ED58B8">
          <w:rPr>
            <w:noProof/>
            <w:webHidden/>
          </w:rPr>
          <w:fldChar w:fldCharType="begin"/>
        </w:r>
        <w:r w:rsidR="00ED58B8">
          <w:rPr>
            <w:noProof/>
            <w:webHidden/>
          </w:rPr>
          <w:instrText xml:space="preserve"> PAGEREF _Toc532308256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11AEAC0E" w14:textId="77777777" w:rsidR="00ED58B8" w:rsidRDefault="00365E9A">
      <w:pPr>
        <w:pStyle w:val="Inhopg2"/>
        <w:tabs>
          <w:tab w:val="left" w:pos="960"/>
          <w:tab w:val="right" w:leader="dot" w:pos="9062"/>
        </w:tabs>
        <w:rPr>
          <w:noProof/>
          <w:sz w:val="24"/>
          <w:szCs w:val="24"/>
          <w:lang w:val="en-US" w:eastAsia="en-US"/>
        </w:rPr>
      </w:pPr>
      <w:hyperlink w:anchor="_Toc532308257" w:history="1">
        <w:r w:rsidR="00ED58B8" w:rsidRPr="0041540C">
          <w:rPr>
            <w:rStyle w:val="Hyperlink"/>
            <w:noProof/>
          </w:rPr>
          <w:t>3.5</w:t>
        </w:r>
        <w:r w:rsidR="00ED58B8">
          <w:rPr>
            <w:noProof/>
            <w:sz w:val="24"/>
            <w:szCs w:val="24"/>
            <w:lang w:val="en-US" w:eastAsia="en-US"/>
          </w:rPr>
          <w:tab/>
        </w:r>
        <w:r w:rsidR="00ED58B8" w:rsidRPr="0041540C">
          <w:rPr>
            <w:rStyle w:val="Hyperlink"/>
            <w:noProof/>
          </w:rPr>
          <w:t>Berekeningen</w:t>
        </w:r>
        <w:r w:rsidR="00ED58B8">
          <w:rPr>
            <w:noProof/>
            <w:webHidden/>
          </w:rPr>
          <w:tab/>
        </w:r>
        <w:r w:rsidR="00ED58B8">
          <w:rPr>
            <w:noProof/>
            <w:webHidden/>
          </w:rPr>
          <w:fldChar w:fldCharType="begin"/>
        </w:r>
        <w:r w:rsidR="00ED58B8">
          <w:rPr>
            <w:noProof/>
            <w:webHidden/>
          </w:rPr>
          <w:instrText xml:space="preserve"> PAGEREF _Toc532308257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750B3EF8" w14:textId="77777777" w:rsidR="00ED58B8" w:rsidRDefault="00365E9A">
      <w:pPr>
        <w:pStyle w:val="Inhopg2"/>
        <w:tabs>
          <w:tab w:val="left" w:pos="960"/>
          <w:tab w:val="right" w:leader="dot" w:pos="9062"/>
        </w:tabs>
        <w:rPr>
          <w:noProof/>
          <w:sz w:val="24"/>
          <w:szCs w:val="24"/>
          <w:lang w:val="en-US" w:eastAsia="en-US"/>
        </w:rPr>
      </w:pPr>
      <w:hyperlink w:anchor="_Toc532308258" w:history="1">
        <w:r w:rsidR="00ED58B8" w:rsidRPr="0041540C">
          <w:rPr>
            <w:rStyle w:val="Hyperlink"/>
            <w:noProof/>
          </w:rPr>
          <w:t>3.6</w:t>
        </w:r>
        <w:r w:rsidR="00ED58B8">
          <w:rPr>
            <w:noProof/>
            <w:sz w:val="24"/>
            <w:szCs w:val="24"/>
            <w:lang w:val="en-US" w:eastAsia="en-US"/>
          </w:rPr>
          <w:tab/>
        </w:r>
        <w:r w:rsidR="00ED58B8" w:rsidRPr="0041540C">
          <w:rPr>
            <w:rStyle w:val="Hyperlink"/>
            <w:noProof/>
          </w:rPr>
          <w:t>Conclusie</w:t>
        </w:r>
        <w:r w:rsidR="00ED58B8">
          <w:rPr>
            <w:noProof/>
            <w:webHidden/>
          </w:rPr>
          <w:tab/>
        </w:r>
        <w:r w:rsidR="00ED58B8">
          <w:rPr>
            <w:noProof/>
            <w:webHidden/>
          </w:rPr>
          <w:fldChar w:fldCharType="begin"/>
        </w:r>
        <w:r w:rsidR="00ED58B8">
          <w:rPr>
            <w:noProof/>
            <w:webHidden/>
          </w:rPr>
          <w:instrText xml:space="preserve"> PAGEREF _Toc532308258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4B7B9E8A" w14:textId="77777777" w:rsidR="00ED58B8" w:rsidRDefault="00365E9A">
      <w:pPr>
        <w:pStyle w:val="Inhopg1"/>
        <w:tabs>
          <w:tab w:val="left" w:pos="440"/>
          <w:tab w:val="right" w:leader="dot" w:pos="9062"/>
        </w:tabs>
        <w:rPr>
          <w:noProof/>
          <w:sz w:val="24"/>
          <w:szCs w:val="24"/>
          <w:lang w:val="en-US" w:eastAsia="en-US"/>
        </w:rPr>
      </w:pPr>
      <w:hyperlink w:anchor="_Toc532308259" w:history="1">
        <w:r w:rsidR="00ED58B8" w:rsidRPr="0041540C">
          <w:rPr>
            <w:rStyle w:val="Hyperlink"/>
            <w:noProof/>
          </w:rPr>
          <w:t>4</w:t>
        </w:r>
        <w:r w:rsidR="00ED58B8">
          <w:rPr>
            <w:noProof/>
            <w:sz w:val="24"/>
            <w:szCs w:val="24"/>
            <w:lang w:val="en-US" w:eastAsia="en-US"/>
          </w:rPr>
          <w:tab/>
        </w:r>
        <w:r w:rsidR="00ED58B8" w:rsidRPr="0041540C">
          <w:rPr>
            <w:rStyle w:val="Hyperlink"/>
            <w:noProof/>
          </w:rPr>
          <w:t>Software</w:t>
        </w:r>
        <w:r w:rsidR="00ED58B8">
          <w:rPr>
            <w:noProof/>
            <w:webHidden/>
          </w:rPr>
          <w:tab/>
        </w:r>
        <w:r w:rsidR="00ED58B8">
          <w:rPr>
            <w:noProof/>
            <w:webHidden/>
          </w:rPr>
          <w:fldChar w:fldCharType="begin"/>
        </w:r>
        <w:r w:rsidR="00ED58B8">
          <w:rPr>
            <w:noProof/>
            <w:webHidden/>
          </w:rPr>
          <w:instrText xml:space="preserve"> PAGEREF _Toc532308259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607DE414" w14:textId="77777777" w:rsidR="00ED58B8" w:rsidRDefault="00365E9A">
      <w:pPr>
        <w:pStyle w:val="Inhopg2"/>
        <w:tabs>
          <w:tab w:val="left" w:pos="960"/>
          <w:tab w:val="right" w:leader="dot" w:pos="9062"/>
        </w:tabs>
        <w:rPr>
          <w:noProof/>
          <w:sz w:val="24"/>
          <w:szCs w:val="24"/>
          <w:lang w:val="en-US" w:eastAsia="en-US"/>
        </w:rPr>
      </w:pPr>
      <w:hyperlink w:anchor="_Toc532308260" w:history="1">
        <w:r w:rsidR="00ED58B8" w:rsidRPr="0041540C">
          <w:rPr>
            <w:rStyle w:val="Hyperlink"/>
            <w:noProof/>
          </w:rPr>
          <w:t>4.1</w:t>
        </w:r>
        <w:r w:rsidR="00ED58B8">
          <w:rPr>
            <w:noProof/>
            <w:sz w:val="24"/>
            <w:szCs w:val="24"/>
            <w:lang w:val="en-US" w:eastAsia="en-US"/>
          </w:rPr>
          <w:tab/>
        </w:r>
        <w:r w:rsidR="00ED58B8" w:rsidRPr="0041540C">
          <w:rPr>
            <w:rStyle w:val="Hyperlink"/>
            <w:noProof/>
          </w:rPr>
          <w:t>Implementatie</w:t>
        </w:r>
        <w:r w:rsidR="00ED58B8">
          <w:rPr>
            <w:noProof/>
            <w:webHidden/>
          </w:rPr>
          <w:tab/>
        </w:r>
        <w:r w:rsidR="00ED58B8">
          <w:rPr>
            <w:noProof/>
            <w:webHidden/>
          </w:rPr>
          <w:fldChar w:fldCharType="begin"/>
        </w:r>
        <w:r w:rsidR="00ED58B8">
          <w:rPr>
            <w:noProof/>
            <w:webHidden/>
          </w:rPr>
          <w:instrText xml:space="preserve"> PAGEREF _Toc532308260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58A3CC33" w14:textId="77777777" w:rsidR="00ED58B8" w:rsidRDefault="00365E9A">
      <w:pPr>
        <w:pStyle w:val="Inhopg2"/>
        <w:tabs>
          <w:tab w:val="left" w:pos="960"/>
          <w:tab w:val="right" w:leader="dot" w:pos="9062"/>
        </w:tabs>
        <w:rPr>
          <w:noProof/>
          <w:sz w:val="24"/>
          <w:szCs w:val="24"/>
          <w:lang w:val="en-US" w:eastAsia="en-US"/>
        </w:rPr>
      </w:pPr>
      <w:hyperlink w:anchor="_Toc532308261" w:history="1">
        <w:r w:rsidR="00ED58B8" w:rsidRPr="0041540C">
          <w:rPr>
            <w:rStyle w:val="Hyperlink"/>
            <w:noProof/>
          </w:rPr>
          <w:t>4.2</w:t>
        </w:r>
        <w:r w:rsidR="00ED58B8">
          <w:rPr>
            <w:noProof/>
            <w:sz w:val="24"/>
            <w:szCs w:val="24"/>
            <w:lang w:val="en-US" w:eastAsia="en-US"/>
          </w:rPr>
          <w:tab/>
        </w:r>
        <w:r w:rsidR="00ED58B8" w:rsidRPr="0041540C">
          <w:rPr>
            <w:rStyle w:val="Hyperlink"/>
            <w:noProof/>
          </w:rPr>
          <w:t>Verificatie</w:t>
        </w:r>
        <w:r w:rsidR="00ED58B8">
          <w:rPr>
            <w:noProof/>
            <w:webHidden/>
          </w:rPr>
          <w:tab/>
        </w:r>
        <w:r w:rsidR="00ED58B8">
          <w:rPr>
            <w:noProof/>
            <w:webHidden/>
          </w:rPr>
          <w:fldChar w:fldCharType="begin"/>
        </w:r>
        <w:r w:rsidR="00ED58B8">
          <w:rPr>
            <w:noProof/>
            <w:webHidden/>
          </w:rPr>
          <w:instrText xml:space="preserve"> PAGEREF _Toc532308261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1EDDA0D0" w14:textId="77777777" w:rsidR="00ED58B8" w:rsidRDefault="00365E9A">
      <w:pPr>
        <w:pStyle w:val="Inhopg1"/>
        <w:tabs>
          <w:tab w:val="left" w:pos="440"/>
          <w:tab w:val="right" w:leader="dot" w:pos="9062"/>
        </w:tabs>
        <w:rPr>
          <w:noProof/>
          <w:sz w:val="24"/>
          <w:szCs w:val="24"/>
          <w:lang w:val="en-US" w:eastAsia="en-US"/>
        </w:rPr>
      </w:pPr>
      <w:hyperlink w:anchor="_Toc532308262" w:history="1">
        <w:r w:rsidR="00ED58B8" w:rsidRPr="0041540C">
          <w:rPr>
            <w:rStyle w:val="Hyperlink"/>
            <w:noProof/>
          </w:rPr>
          <w:t>5</w:t>
        </w:r>
        <w:r w:rsidR="00ED58B8">
          <w:rPr>
            <w:noProof/>
            <w:sz w:val="24"/>
            <w:szCs w:val="24"/>
            <w:lang w:val="en-US" w:eastAsia="en-US"/>
          </w:rPr>
          <w:tab/>
        </w:r>
        <w:r w:rsidR="00ED58B8" w:rsidRPr="0041540C">
          <w:rPr>
            <w:rStyle w:val="Hyperlink"/>
            <w:noProof/>
          </w:rPr>
          <w:t>Conclusie</w:t>
        </w:r>
        <w:r w:rsidR="00ED58B8">
          <w:rPr>
            <w:noProof/>
            <w:webHidden/>
          </w:rPr>
          <w:tab/>
        </w:r>
        <w:r w:rsidR="00ED58B8">
          <w:rPr>
            <w:noProof/>
            <w:webHidden/>
          </w:rPr>
          <w:fldChar w:fldCharType="begin"/>
        </w:r>
        <w:r w:rsidR="00ED58B8">
          <w:rPr>
            <w:noProof/>
            <w:webHidden/>
          </w:rPr>
          <w:instrText xml:space="preserve"> PAGEREF _Toc532308262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376F0EB3" w14:textId="77777777" w:rsidR="00ED58B8" w:rsidRDefault="00365E9A">
      <w:pPr>
        <w:pStyle w:val="Inhopg1"/>
        <w:tabs>
          <w:tab w:val="left" w:pos="440"/>
          <w:tab w:val="right" w:leader="dot" w:pos="9062"/>
        </w:tabs>
        <w:rPr>
          <w:noProof/>
          <w:sz w:val="24"/>
          <w:szCs w:val="24"/>
          <w:lang w:val="en-US" w:eastAsia="en-US"/>
        </w:rPr>
      </w:pPr>
      <w:hyperlink w:anchor="_Toc532308263" w:history="1">
        <w:r w:rsidR="00ED58B8" w:rsidRPr="0041540C">
          <w:rPr>
            <w:rStyle w:val="Hyperlink"/>
            <w:noProof/>
          </w:rPr>
          <w:t>6</w:t>
        </w:r>
        <w:r w:rsidR="00ED58B8">
          <w:rPr>
            <w:noProof/>
            <w:sz w:val="24"/>
            <w:szCs w:val="24"/>
            <w:lang w:val="en-US" w:eastAsia="en-US"/>
          </w:rPr>
          <w:tab/>
        </w:r>
        <w:r w:rsidR="00ED58B8" w:rsidRPr="0041540C">
          <w:rPr>
            <w:rStyle w:val="Hyperlink"/>
            <w:noProof/>
          </w:rPr>
          <w:t>Evaluatie</w:t>
        </w:r>
        <w:r w:rsidR="00ED58B8">
          <w:rPr>
            <w:noProof/>
            <w:webHidden/>
          </w:rPr>
          <w:tab/>
        </w:r>
        <w:r w:rsidR="00ED58B8">
          <w:rPr>
            <w:noProof/>
            <w:webHidden/>
          </w:rPr>
          <w:fldChar w:fldCharType="begin"/>
        </w:r>
        <w:r w:rsidR="00ED58B8">
          <w:rPr>
            <w:noProof/>
            <w:webHidden/>
          </w:rPr>
          <w:instrText xml:space="preserve"> PAGEREF _Toc532308263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3A93B947" w14:textId="77777777" w:rsidR="00ED58B8" w:rsidRDefault="00365E9A">
      <w:pPr>
        <w:pStyle w:val="Inhopg1"/>
        <w:tabs>
          <w:tab w:val="left" w:pos="440"/>
          <w:tab w:val="right" w:leader="dot" w:pos="9062"/>
        </w:tabs>
        <w:rPr>
          <w:noProof/>
          <w:sz w:val="24"/>
          <w:szCs w:val="24"/>
          <w:lang w:val="en-US" w:eastAsia="en-US"/>
        </w:rPr>
      </w:pPr>
      <w:hyperlink w:anchor="_Toc532308264" w:history="1">
        <w:r w:rsidR="00ED58B8" w:rsidRPr="0041540C">
          <w:rPr>
            <w:rStyle w:val="Hyperlink"/>
            <w:noProof/>
          </w:rPr>
          <w:t>7</w:t>
        </w:r>
        <w:r w:rsidR="00ED58B8">
          <w:rPr>
            <w:noProof/>
            <w:sz w:val="24"/>
            <w:szCs w:val="24"/>
            <w:lang w:val="en-US" w:eastAsia="en-US"/>
          </w:rPr>
          <w:tab/>
        </w:r>
        <w:r w:rsidR="00ED58B8" w:rsidRPr="0041540C">
          <w:rPr>
            <w:rStyle w:val="Hyperlink"/>
            <w:noProof/>
          </w:rPr>
          <w:t>Bibliografie</w:t>
        </w:r>
        <w:r w:rsidR="00ED58B8">
          <w:rPr>
            <w:noProof/>
            <w:webHidden/>
          </w:rPr>
          <w:tab/>
        </w:r>
        <w:r w:rsidR="00ED58B8">
          <w:rPr>
            <w:noProof/>
            <w:webHidden/>
          </w:rPr>
          <w:fldChar w:fldCharType="begin"/>
        </w:r>
        <w:r w:rsidR="00ED58B8">
          <w:rPr>
            <w:noProof/>
            <w:webHidden/>
          </w:rPr>
          <w:instrText xml:space="preserve"> PAGEREF _Toc532308264 \h </w:instrText>
        </w:r>
        <w:r w:rsidR="00ED58B8">
          <w:rPr>
            <w:noProof/>
            <w:webHidden/>
          </w:rPr>
        </w:r>
        <w:r w:rsidR="00ED58B8">
          <w:rPr>
            <w:noProof/>
            <w:webHidden/>
          </w:rPr>
          <w:fldChar w:fldCharType="separate"/>
        </w:r>
        <w:r w:rsidR="00906657">
          <w:rPr>
            <w:noProof/>
            <w:webHidden/>
          </w:rPr>
          <w:t>2</w:t>
        </w:r>
        <w:r w:rsidR="00ED58B8">
          <w:rPr>
            <w:noProof/>
            <w:webHidden/>
          </w:rPr>
          <w:fldChar w:fldCharType="end"/>
        </w:r>
      </w:hyperlink>
    </w:p>
    <w:p w14:paraId="5037A0E0" w14:textId="77777777" w:rsidR="00C90E56" w:rsidRDefault="00C90E56">
      <w:r w:rsidRPr="00906657">
        <w:rPr>
          <w:rFonts w:eastAsia="Times New Roman"/>
          <w:lang w:eastAsia="nl-NL"/>
        </w:rPr>
        <w:fldChar w:fldCharType="end"/>
      </w:r>
    </w:p>
    <w:p w14:paraId="0123812E" w14:textId="77777777" w:rsidR="00A37BF3" w:rsidRPr="00A33076" w:rsidRDefault="00A37BF3">
      <w:pPr>
        <w:pStyle w:val="Inhopg1"/>
        <w:tabs>
          <w:tab w:val="right" w:leader="dot" w:pos="9062"/>
        </w:tabs>
      </w:pPr>
    </w:p>
    <w:p w14:paraId="4A1F5FFB" w14:textId="77777777" w:rsidR="000D40CA" w:rsidRDefault="0087192A" w:rsidP="0068092D">
      <w:pPr>
        <w:pStyle w:val="Kop1"/>
      </w:pPr>
      <w:bookmarkStart w:id="0" w:name="_Toc532308248"/>
      <w:r>
        <w:lastRenderedPageBreak/>
        <w:t>Inleiding</w:t>
      </w:r>
      <w:bookmarkEnd w:id="0"/>
    </w:p>
    <w:p w14:paraId="30B208B6" w14:textId="77777777" w:rsidR="00EF4B38" w:rsidRPr="00E907BD" w:rsidRDefault="00CA0B9D" w:rsidP="00E907BD">
      <w:r>
        <w:t xml:space="preserve">We berekenen doormiddel van een </w:t>
      </w:r>
      <w:proofErr w:type="spellStart"/>
      <w:r>
        <w:t>afstandsensor</w:t>
      </w:r>
      <w:proofErr w:type="spellEnd"/>
      <w:r>
        <w:t xml:space="preserve">, de afstand tussen de sensor en een stuk papier. Jammer genoeg hebben we de </w:t>
      </w:r>
      <w:proofErr w:type="spellStart"/>
      <w:r>
        <w:t>afstandsensor</w:t>
      </w:r>
      <w:proofErr w:type="spellEnd"/>
      <w:r>
        <w:t xml:space="preserve"> niet tot onze beschikking dus moeten we creatief zijn met onze oplossingen. We zetten de meetgegevens uit in grafieken.</w:t>
      </w:r>
    </w:p>
    <w:p w14:paraId="3904FBF8" w14:textId="77777777" w:rsidR="00DC7A5B" w:rsidRDefault="00DC7A5B" w:rsidP="00977D7B">
      <w:pPr>
        <w:pStyle w:val="Kop2"/>
      </w:pPr>
      <w:bookmarkStart w:id="1" w:name="_Toc532308249"/>
      <w:r>
        <w:t>Onderzoeksvraag</w:t>
      </w:r>
      <w:bookmarkEnd w:id="1"/>
    </w:p>
    <w:p w14:paraId="0F43285F" w14:textId="77777777" w:rsidR="00A051C4" w:rsidRDefault="00CF180B" w:rsidP="00DC7A5B">
      <w:r>
        <w:t xml:space="preserve">Hoe meet een </w:t>
      </w:r>
      <w:proofErr w:type="spellStart"/>
      <w:r>
        <w:t>afstandsensor</w:t>
      </w:r>
      <w:proofErr w:type="spellEnd"/>
      <w:r>
        <w:t xml:space="preserve"> de gemiddelde snelheid.</w:t>
      </w:r>
    </w:p>
    <w:p w14:paraId="1E707EBC" w14:textId="77777777" w:rsidR="00767656" w:rsidRDefault="00767656" w:rsidP="00DC7A5B"/>
    <w:p w14:paraId="5CBAAAF1" w14:textId="77777777" w:rsidR="00767656" w:rsidRPr="00DC7A5B" w:rsidRDefault="00767656" w:rsidP="00DC7A5B">
      <w:r>
        <w:t>Methode: Lab Onderzoek/ Testen.</w:t>
      </w:r>
    </w:p>
    <w:p w14:paraId="003CC5AF" w14:textId="77777777" w:rsidR="00DC7A5B" w:rsidRDefault="00DC7A5B" w:rsidP="00977D7B">
      <w:pPr>
        <w:pStyle w:val="Kop2"/>
      </w:pPr>
      <w:bookmarkStart w:id="2" w:name="_Toc532308250"/>
      <w:r>
        <w:t>Hypothese</w:t>
      </w:r>
      <w:bookmarkEnd w:id="2"/>
    </w:p>
    <w:p w14:paraId="36786DCB" w14:textId="77777777" w:rsidR="00DC7A5B" w:rsidRDefault="00385010" w:rsidP="00DC7A5B">
      <w:r>
        <w:t>We verwachten dat dor een goed aantal metingen uit te kunnen voeren. Dat we een goed gemiddelde afstand kunnen berekenen. We zetten namelijk de afstand per meting, uit tegenover de tijd. V = x/t.</w:t>
      </w:r>
    </w:p>
    <w:p w14:paraId="4518C676" w14:textId="77777777" w:rsidR="00DC7A5B" w:rsidRDefault="00C31710" w:rsidP="00977D7B">
      <w:pPr>
        <w:pStyle w:val="Kop1"/>
      </w:pPr>
      <w:proofErr w:type="spellStart"/>
      <w:r>
        <w:lastRenderedPageBreak/>
        <w:t>Moving</w:t>
      </w:r>
      <w:proofErr w:type="spellEnd"/>
      <w:r>
        <w:t xml:space="preserve"> </w:t>
      </w:r>
      <w:proofErr w:type="spellStart"/>
      <w:r>
        <w:t>average</w:t>
      </w:r>
      <w:proofErr w:type="spellEnd"/>
    </w:p>
    <w:p w14:paraId="62826A31" w14:textId="77777777" w:rsidR="00977D7B" w:rsidRDefault="00AD12A9" w:rsidP="00977D7B">
      <w:r>
        <w:t xml:space="preserve">Onze opstelling: een </w:t>
      </w:r>
      <w:proofErr w:type="spellStart"/>
      <w:r>
        <w:t>afstandsensor</w:t>
      </w:r>
      <w:proofErr w:type="spellEnd"/>
      <w:r>
        <w:t xml:space="preserve"> is aangesloten aan een </w:t>
      </w:r>
      <w:proofErr w:type="spellStart"/>
      <w:r>
        <w:t>arduino</w:t>
      </w:r>
      <w:proofErr w:type="spellEnd"/>
      <w:r>
        <w:t>. Die meet de afstand tussen de sensor en een stuk papier. De afstand wordt uitgezet in cm. Door het stukje papier te verplaatsen is de snelheid te berekenen. Door intervallen te plaatsen in het meten van de afstand.</w:t>
      </w:r>
    </w:p>
    <w:p w14:paraId="4030C506" w14:textId="77777777" w:rsidR="00977D7B" w:rsidRPr="00977D7B" w:rsidRDefault="00977D7B" w:rsidP="00977D7B"/>
    <w:p w14:paraId="2A034E3F" w14:textId="77777777" w:rsidR="0047043A" w:rsidRDefault="0087192A" w:rsidP="00977D7B">
      <w:pPr>
        <w:pStyle w:val="Kop2"/>
      </w:pPr>
      <w:bookmarkStart w:id="3" w:name="_Toc532308252"/>
      <w:r>
        <w:t>Theoretische achtergrond</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3"/>
        <w:gridCol w:w="4529"/>
      </w:tblGrid>
      <w:tr w:rsidR="00C31710" w:rsidRPr="00402A0A" w14:paraId="48A12132" w14:textId="77777777" w:rsidTr="00402A0A">
        <w:tc>
          <w:tcPr>
            <w:tcW w:w="4644" w:type="dxa"/>
            <w:shd w:val="clear" w:color="auto" w:fill="D9D9D9"/>
          </w:tcPr>
          <w:p w14:paraId="5BDDA346" w14:textId="77777777" w:rsidR="00C31710" w:rsidRPr="00402A0A" w:rsidRDefault="00C31710" w:rsidP="00402A0A">
            <w:pPr>
              <w:pStyle w:val="Lijstalinea"/>
              <w:tabs>
                <w:tab w:val="left" w:pos="940"/>
              </w:tabs>
              <w:spacing w:before="41"/>
              <w:ind w:left="0" w:right="214"/>
              <w:rPr>
                <w:rFonts w:cs="Calibri"/>
                <w:b/>
              </w:rPr>
            </w:pPr>
            <w:r w:rsidRPr="00402A0A">
              <w:rPr>
                <w:rFonts w:cs="Calibri"/>
                <w:b/>
              </w:rPr>
              <w:t>Type functie</w:t>
            </w:r>
          </w:p>
        </w:tc>
        <w:tc>
          <w:tcPr>
            <w:tcW w:w="4644" w:type="dxa"/>
            <w:shd w:val="clear" w:color="auto" w:fill="D9D9D9"/>
          </w:tcPr>
          <w:p w14:paraId="60CD8CD8" w14:textId="77777777" w:rsidR="00C31710" w:rsidRPr="00402A0A" w:rsidRDefault="00C31710" w:rsidP="00402A0A">
            <w:pPr>
              <w:pStyle w:val="Lijstalinea"/>
              <w:tabs>
                <w:tab w:val="left" w:pos="940"/>
              </w:tabs>
              <w:spacing w:before="41"/>
              <w:ind w:left="0" w:right="214"/>
              <w:rPr>
                <w:rFonts w:cs="Calibri"/>
                <w:b/>
              </w:rPr>
            </w:pPr>
            <w:r w:rsidRPr="00402A0A">
              <w:rPr>
                <w:rFonts w:cs="Calibri"/>
                <w:b/>
              </w:rPr>
              <w:t>Functie vergelijking</w:t>
            </w:r>
          </w:p>
        </w:tc>
      </w:tr>
      <w:tr w:rsidR="00C31710" w:rsidRPr="00402A0A" w14:paraId="41933C05" w14:textId="77777777" w:rsidTr="00402A0A">
        <w:tc>
          <w:tcPr>
            <w:tcW w:w="4644" w:type="dxa"/>
            <w:shd w:val="clear" w:color="auto" w:fill="auto"/>
          </w:tcPr>
          <w:p w14:paraId="68835620" w14:textId="77777777" w:rsidR="00C31710" w:rsidRPr="00402A0A" w:rsidRDefault="00C31710" w:rsidP="00402A0A">
            <w:pPr>
              <w:pStyle w:val="Lijstalinea"/>
              <w:tabs>
                <w:tab w:val="left" w:pos="940"/>
              </w:tabs>
              <w:spacing w:before="41"/>
              <w:ind w:left="0" w:right="214"/>
              <w:rPr>
                <w:rFonts w:cs="Calibri"/>
              </w:rPr>
            </w:pPr>
            <w:r w:rsidRPr="00402A0A">
              <w:rPr>
                <w:rFonts w:cs="Calibri"/>
              </w:rPr>
              <w:t xml:space="preserve">Lineaire </w:t>
            </w:r>
          </w:p>
        </w:tc>
        <w:tc>
          <w:tcPr>
            <w:tcW w:w="4644" w:type="dxa"/>
            <w:shd w:val="clear" w:color="auto" w:fill="auto"/>
          </w:tcPr>
          <w:p w14:paraId="118BF719" w14:textId="77777777" w:rsidR="00C31710" w:rsidRPr="00402A0A" w:rsidRDefault="00C31710" w:rsidP="00402A0A">
            <w:pPr>
              <w:pStyle w:val="Lijstalinea"/>
              <w:tabs>
                <w:tab w:val="left" w:pos="940"/>
              </w:tabs>
              <w:spacing w:before="41"/>
              <w:ind w:left="0" w:right="214"/>
              <w:rPr>
                <w:rFonts w:cs="Calibri"/>
              </w:rPr>
            </w:pPr>
            <w:r w:rsidRPr="00402A0A">
              <w:rPr>
                <w:rFonts w:cs="Calibri"/>
              </w:rPr>
              <w:t>y = a . x + b</w:t>
            </w:r>
          </w:p>
        </w:tc>
      </w:tr>
      <w:tr w:rsidR="00C31710" w:rsidRPr="00402A0A" w14:paraId="570A4E87" w14:textId="77777777" w:rsidTr="00402A0A">
        <w:tc>
          <w:tcPr>
            <w:tcW w:w="4644" w:type="dxa"/>
            <w:shd w:val="clear" w:color="auto" w:fill="auto"/>
          </w:tcPr>
          <w:p w14:paraId="48725FA9" w14:textId="77777777" w:rsidR="00C31710" w:rsidRPr="00402A0A" w:rsidRDefault="00C31710" w:rsidP="00402A0A">
            <w:pPr>
              <w:pStyle w:val="Lijstalinea"/>
              <w:tabs>
                <w:tab w:val="left" w:pos="940"/>
              </w:tabs>
              <w:spacing w:before="41"/>
              <w:ind w:left="0" w:right="214"/>
              <w:rPr>
                <w:rFonts w:cs="Calibri"/>
              </w:rPr>
            </w:pPr>
            <w:r w:rsidRPr="00402A0A">
              <w:rPr>
                <w:rFonts w:cs="Calibri"/>
              </w:rPr>
              <w:t>Polynoom – 3</w:t>
            </w:r>
            <w:r w:rsidRPr="00402A0A">
              <w:rPr>
                <w:rFonts w:cs="Calibri"/>
                <w:vertAlign w:val="superscript"/>
              </w:rPr>
              <w:t>de</w:t>
            </w:r>
            <w:r w:rsidRPr="00402A0A">
              <w:rPr>
                <w:rFonts w:cs="Calibri"/>
              </w:rPr>
              <w:t xml:space="preserve"> </w:t>
            </w:r>
            <w:proofErr w:type="spellStart"/>
            <w:r w:rsidRPr="00402A0A">
              <w:rPr>
                <w:rFonts w:cs="Calibri"/>
              </w:rPr>
              <w:t>graads</w:t>
            </w:r>
            <w:proofErr w:type="spellEnd"/>
          </w:p>
        </w:tc>
        <w:tc>
          <w:tcPr>
            <w:tcW w:w="4644" w:type="dxa"/>
            <w:shd w:val="clear" w:color="auto" w:fill="auto"/>
          </w:tcPr>
          <w:p w14:paraId="66CCBA0C" w14:textId="77777777" w:rsidR="00C31710" w:rsidRPr="00402A0A" w:rsidRDefault="00C31710" w:rsidP="00402A0A">
            <w:pPr>
              <w:pStyle w:val="Lijstalinea"/>
              <w:tabs>
                <w:tab w:val="left" w:pos="940"/>
              </w:tabs>
              <w:spacing w:before="41"/>
              <w:ind w:left="0" w:right="214"/>
              <w:rPr>
                <w:rFonts w:cs="Calibri"/>
              </w:rPr>
            </w:pPr>
            <w:r w:rsidRPr="00402A0A">
              <w:rPr>
                <w:rFonts w:cs="Calibri"/>
              </w:rPr>
              <w:t xml:space="preserve">y = a . x^3 + b . x^2 + c . x^1 + d </w:t>
            </w:r>
          </w:p>
        </w:tc>
      </w:tr>
      <w:tr w:rsidR="00C31710" w:rsidRPr="00402A0A" w14:paraId="12268906" w14:textId="77777777" w:rsidTr="00402A0A">
        <w:tc>
          <w:tcPr>
            <w:tcW w:w="4644" w:type="dxa"/>
            <w:shd w:val="clear" w:color="auto" w:fill="auto"/>
          </w:tcPr>
          <w:p w14:paraId="417367A9" w14:textId="77777777" w:rsidR="00C31710" w:rsidRPr="00402A0A" w:rsidRDefault="00C31710" w:rsidP="00402A0A">
            <w:pPr>
              <w:pStyle w:val="Lijstalinea"/>
              <w:tabs>
                <w:tab w:val="left" w:pos="940"/>
              </w:tabs>
              <w:spacing w:before="41"/>
              <w:ind w:left="0" w:right="214"/>
              <w:rPr>
                <w:rFonts w:cs="Calibri"/>
              </w:rPr>
            </w:pPr>
            <w:r w:rsidRPr="00402A0A">
              <w:rPr>
                <w:rFonts w:cs="Calibri"/>
              </w:rPr>
              <w:t>Power</w:t>
            </w:r>
          </w:p>
        </w:tc>
        <w:tc>
          <w:tcPr>
            <w:tcW w:w="4644" w:type="dxa"/>
            <w:shd w:val="clear" w:color="auto" w:fill="auto"/>
          </w:tcPr>
          <w:p w14:paraId="035C9757" w14:textId="77777777" w:rsidR="00C31710" w:rsidRPr="00402A0A" w:rsidRDefault="00C31710" w:rsidP="00402A0A">
            <w:pPr>
              <w:pStyle w:val="Lijstalinea"/>
              <w:tabs>
                <w:tab w:val="left" w:pos="940"/>
              </w:tabs>
              <w:spacing w:before="41"/>
              <w:ind w:left="0" w:right="214"/>
              <w:rPr>
                <w:rFonts w:cs="Calibri"/>
              </w:rPr>
            </w:pPr>
            <w:r w:rsidRPr="00402A0A">
              <w:rPr>
                <w:rFonts w:cs="Calibri"/>
              </w:rPr>
              <w:t>y = a . power(x, b)</w:t>
            </w:r>
          </w:p>
        </w:tc>
      </w:tr>
      <w:tr w:rsidR="00C31710" w:rsidRPr="00402A0A" w14:paraId="1622A342" w14:textId="77777777" w:rsidTr="00402A0A">
        <w:tc>
          <w:tcPr>
            <w:tcW w:w="4644" w:type="dxa"/>
            <w:shd w:val="clear" w:color="auto" w:fill="auto"/>
          </w:tcPr>
          <w:p w14:paraId="6B63694B" w14:textId="77777777" w:rsidR="00C31710" w:rsidRPr="00402A0A" w:rsidRDefault="00C31710" w:rsidP="00402A0A">
            <w:pPr>
              <w:pStyle w:val="Lijstalinea"/>
              <w:tabs>
                <w:tab w:val="left" w:pos="940"/>
              </w:tabs>
              <w:spacing w:before="41"/>
              <w:ind w:left="0" w:right="214"/>
              <w:rPr>
                <w:rFonts w:cs="Calibri"/>
              </w:rPr>
            </w:pPr>
            <w:r w:rsidRPr="00402A0A">
              <w:rPr>
                <w:rFonts w:cs="Calibri"/>
              </w:rPr>
              <w:t>Exponentieel</w:t>
            </w:r>
          </w:p>
        </w:tc>
        <w:tc>
          <w:tcPr>
            <w:tcW w:w="4644" w:type="dxa"/>
            <w:shd w:val="clear" w:color="auto" w:fill="auto"/>
          </w:tcPr>
          <w:p w14:paraId="5FCB5256" w14:textId="77777777" w:rsidR="00C31710" w:rsidRPr="00402A0A" w:rsidRDefault="00C31710" w:rsidP="00402A0A">
            <w:pPr>
              <w:pStyle w:val="Lijstalinea"/>
              <w:tabs>
                <w:tab w:val="left" w:pos="940"/>
              </w:tabs>
              <w:spacing w:before="41"/>
              <w:ind w:left="0" w:right="214"/>
              <w:rPr>
                <w:rFonts w:cs="Calibri"/>
              </w:rPr>
            </w:pPr>
            <w:r w:rsidRPr="00402A0A">
              <w:rPr>
                <w:rFonts w:cs="Calibri"/>
              </w:rPr>
              <w:t xml:space="preserve">y = a . </w:t>
            </w:r>
            <w:proofErr w:type="spellStart"/>
            <w:r w:rsidRPr="00402A0A">
              <w:rPr>
                <w:rFonts w:cs="Calibri"/>
              </w:rPr>
              <w:t>exp</w:t>
            </w:r>
            <w:proofErr w:type="spellEnd"/>
            <w:r w:rsidRPr="00402A0A">
              <w:rPr>
                <w:rFonts w:cs="Calibri"/>
              </w:rPr>
              <w:t>( b . x)</w:t>
            </w:r>
          </w:p>
        </w:tc>
      </w:tr>
    </w:tbl>
    <w:p w14:paraId="49DDD1AD" w14:textId="77777777" w:rsidR="00C31710" w:rsidRPr="00C31710" w:rsidRDefault="00C31710" w:rsidP="00C31710">
      <w:r>
        <w:t>2-opgave beroepsproduct Sensor karakteristieken.</w:t>
      </w:r>
    </w:p>
    <w:p w14:paraId="5DC1A440" w14:textId="77777777" w:rsidR="002454EB" w:rsidRDefault="0087192A" w:rsidP="00977D7B">
      <w:pPr>
        <w:pStyle w:val="Kop2"/>
      </w:pPr>
      <w:bookmarkStart w:id="4" w:name="_Ref452377204"/>
      <w:bookmarkStart w:id="5" w:name="_Toc532308253"/>
      <w:r>
        <w:t>Opstelling en meetmethode</w:t>
      </w:r>
      <w:bookmarkEnd w:id="4"/>
      <w:bookmarkEnd w:id="5"/>
    </w:p>
    <w:p w14:paraId="68C71340" w14:textId="77777777" w:rsidR="00C31710" w:rsidRDefault="00C31710" w:rsidP="00C31710">
      <w:r>
        <w:t xml:space="preserve">Zoals hieronder is aangegeven, meten we de afstand tussen de sensor en een stuk gevouwen papier. </w:t>
      </w:r>
    </w:p>
    <w:p w14:paraId="383A5C96" w14:textId="77777777" w:rsidR="00C31710" w:rsidRDefault="00C31710" w:rsidP="00C31710">
      <w:r>
        <w:t>De afstand wordt uitgezet in L.</w:t>
      </w:r>
    </w:p>
    <w:p w14:paraId="31FEB445" w14:textId="58FEE871" w:rsidR="00C31710" w:rsidRPr="00C31710" w:rsidRDefault="001D1058" w:rsidP="00C31710">
      <w:r>
        <w:rPr>
          <w:noProof/>
        </w:rPr>
        <mc:AlternateContent>
          <mc:Choice Requires="wpg">
            <w:drawing>
              <wp:inline distT="0" distB="0" distL="0" distR="0" wp14:anchorId="10B3D169" wp14:editId="6668AE98">
                <wp:extent cx="3838575" cy="3962400"/>
                <wp:effectExtent l="4445" t="1905" r="0" b="0"/>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8575" cy="3962400"/>
                          <a:chOff x="4385" y="7021"/>
                          <a:chExt cx="6045" cy="6240"/>
                        </a:xfrm>
                      </wpg:grpSpPr>
                      <pic:pic xmlns:pic="http://schemas.openxmlformats.org/drawingml/2006/picture">
                        <pic:nvPicPr>
                          <pic:cNvPr id="2"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385" y="7021"/>
                            <a:ext cx="6045" cy="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Freeform 9"/>
                        <wps:cNvSpPr>
                          <a:spLocks/>
                        </wps:cNvSpPr>
                        <wps:spPr bwMode="auto">
                          <a:xfrm>
                            <a:off x="6543" y="12097"/>
                            <a:ext cx="1347" cy="391"/>
                          </a:xfrm>
                          <a:custGeom>
                            <a:avLst/>
                            <a:gdLst>
                              <a:gd name="T0" fmla="*/ 0 w 1347"/>
                              <a:gd name="T1" fmla="*/ 12097 h 391"/>
                              <a:gd name="T2" fmla="*/ 0 w 1347"/>
                              <a:gd name="T3" fmla="*/ 12488 h 391"/>
                              <a:gd name="T4" fmla="*/ 1347 w 1347"/>
                              <a:gd name="T5" fmla="*/ 12488 h 391"/>
                              <a:gd name="T6" fmla="*/ 1347 w 1347"/>
                              <a:gd name="T7" fmla="*/ 12097 h 391"/>
                              <a:gd name="T8" fmla="*/ 0 w 1347"/>
                              <a:gd name="T9" fmla="*/ 12097 h 391"/>
                              <a:gd name="T10" fmla="*/ 0 60000 65536"/>
                              <a:gd name="T11" fmla="*/ 0 60000 65536"/>
                              <a:gd name="T12" fmla="*/ 0 60000 65536"/>
                              <a:gd name="T13" fmla="*/ 0 60000 65536"/>
                              <a:gd name="T14" fmla="*/ 0 60000 65536"/>
                              <a:gd name="T15" fmla="*/ 0 w 1347"/>
                              <a:gd name="T16" fmla="*/ 0 h 391"/>
                              <a:gd name="T17" fmla="*/ 1347 w 1347"/>
                              <a:gd name="T18" fmla="*/ 391 h 391"/>
                            </a:gdLst>
                            <a:ahLst/>
                            <a:cxnLst>
                              <a:cxn ang="T10">
                                <a:pos x="T0" y="T1"/>
                              </a:cxn>
                              <a:cxn ang="T11">
                                <a:pos x="T2" y="T3"/>
                              </a:cxn>
                              <a:cxn ang="T12">
                                <a:pos x="T4" y="T5"/>
                              </a:cxn>
                              <a:cxn ang="T13">
                                <a:pos x="T6" y="T7"/>
                              </a:cxn>
                              <a:cxn ang="T14">
                                <a:pos x="T8" y="T9"/>
                              </a:cxn>
                            </a:cxnLst>
                            <a:rect l="T15" t="T16" r="T17" b="T18"/>
                            <a:pathLst>
                              <a:path w="1347" h="391">
                                <a:moveTo>
                                  <a:pt x="0" y="0"/>
                                </a:moveTo>
                                <a:lnTo>
                                  <a:pt x="0" y="391"/>
                                </a:lnTo>
                                <a:lnTo>
                                  <a:pt x="1347" y="391"/>
                                </a:lnTo>
                                <a:lnTo>
                                  <a:pt x="1347"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4A761" w14:textId="77777777" w:rsidR="00C31710" w:rsidRPr="00871E53" w:rsidRDefault="00C31710" w:rsidP="00C31710">
                              <w:pPr>
                                <w:jc w:val="center"/>
                                <w:rPr>
                                  <w:b/>
                                </w:rPr>
                              </w:pPr>
                              <w:r w:rsidRPr="00871E53">
                                <w:rPr>
                                  <w:b/>
                                </w:rPr>
                                <w:t>Afstand L</w:t>
                              </w:r>
                            </w:p>
                          </w:txbxContent>
                        </wps:txbx>
                        <wps:bodyPr rot="0" vert="horz" wrap="square" lIns="91440" tIns="45720" rIns="91440" bIns="45720" anchor="t" anchorCtr="0" upright="1">
                          <a:noAutofit/>
                        </wps:bodyPr>
                      </wps:wsp>
                    </wpg:wgp>
                  </a:graphicData>
                </a:graphic>
              </wp:inline>
            </w:drawing>
          </mc:Choice>
          <mc:Fallback>
            <w:pict>
              <v:group w14:anchorId="10B3D169" id="Group 7" o:spid="_x0000_s1026" style="width:302.25pt;height:312pt;mso-position-horizontal-relative:char;mso-position-vertical-relative:line" coordorigin="4385,7021" coordsize="6045,62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4385;top:7021;width:6045;height:6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">
                  <v:imagedata r:id="rId12" o:title=""/>
                </v:shape>
                <v:shape id="Freeform 9" o:spid="_x0000_s1028" style="position:absolute;left:6543;top:12097;width:1347;height:391;visibility:visible;mso-wrap-style:square;v-text-anchor:top" coordsize="1347,3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" adj="-11796480,,5400" path="m,l,391r1347,l1347,,,xe" stroked="f">
                  <v:stroke joinstyle="miter"/>
                  <v:formulas/>
                  <v:path arrowok="t" o:connecttype="custom" o:connectlocs="0,12097;0,12488;1347,12488;1347,12097;0,12097" o:connectangles="0,0,0,0,0" textboxrect="0,0,1347,391"/>
                  <v:textbox>
                    <w:txbxContent>
                      <w:p w14:paraId="0634A761" w14:textId="77777777" w:rsidR="00C31710" w:rsidRPr="00871E53" w:rsidRDefault="00C31710" w:rsidP="00C31710">
                        <w:pPr>
                          <w:jc w:val="center"/>
                          <w:rPr>
                            <w:b/>
                          </w:rPr>
                        </w:pPr>
                        <w:r w:rsidRPr="00871E53">
                          <w:rPr>
                            <w:b/>
                          </w:rPr>
                          <w:t>Afstand L</w:t>
                        </w:r>
                      </w:p>
                    </w:txbxContent>
                  </v:textbox>
                </v:shape>
                <w10:anchorlock/>
              </v:group>
            </w:pict>
          </mc:Fallback>
        </mc:AlternateContent>
      </w:r>
    </w:p>
    <w:p w14:paraId="13568360" w14:textId="77777777" w:rsidR="00C31710" w:rsidRPr="00C31710" w:rsidRDefault="00C31710" w:rsidP="00C31710">
      <w:r>
        <w:t>Hieronder is het elektrische schema te zien:</w:t>
      </w:r>
    </w:p>
    <w:p w14:paraId="78FAB836" w14:textId="1E400376" w:rsidR="00C31710" w:rsidRPr="00C31710" w:rsidRDefault="001D1058" w:rsidP="00C31710">
      <w:r>
        <w:rPr>
          <w:noProof/>
        </w:rPr>
        <w:lastRenderedPageBreak/>
        <w:drawing>
          <wp:inline distT="0" distB="0" distL="0" distR="0" wp14:anchorId="7A079616" wp14:editId="77AC0B72">
            <wp:extent cx="4261485" cy="2987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1485" cy="2987040"/>
                    </a:xfrm>
                    <a:prstGeom prst="rect">
                      <a:avLst/>
                    </a:prstGeom>
                    <a:noFill/>
                  </pic:spPr>
                </pic:pic>
              </a:graphicData>
            </a:graphic>
          </wp:inline>
        </w:drawing>
      </w:r>
    </w:p>
    <w:p w14:paraId="4579F49D" w14:textId="77777777" w:rsidR="00C31710" w:rsidRPr="00DC7A5B" w:rsidRDefault="00C31710" w:rsidP="00DC7A5B"/>
    <w:p w14:paraId="72AA14C2" w14:textId="77777777" w:rsidR="00E10EFD" w:rsidRPr="00E10EFD" w:rsidRDefault="00E10EFD" w:rsidP="00E10EFD">
      <w:pPr>
        <w:rPr>
          <w:vanish/>
        </w:rPr>
      </w:pPr>
    </w:p>
    <w:p w14:paraId="01EB3BA2" w14:textId="77777777" w:rsidR="0047043A" w:rsidRPr="00E10EFD" w:rsidRDefault="0047043A" w:rsidP="0047043A">
      <w:pPr>
        <w:rPr>
          <w:i/>
          <w:vanish/>
        </w:rPr>
      </w:pPr>
      <w:r w:rsidRPr="00E10EFD">
        <w:rPr>
          <w:i/>
          <w:vanish/>
        </w:rPr>
        <w:t>De leeswijzer is een inleiding voor de assessoren waarin de kandidaat kort beschrijft hoe het reflectieverslag is opgebouwd.</w:t>
      </w:r>
    </w:p>
    <w:p w14:paraId="385B71B8" w14:textId="77777777" w:rsidR="00C02DFB" w:rsidRPr="000058F5" w:rsidRDefault="00C02DFB" w:rsidP="009B6360">
      <w:pPr>
        <w:pStyle w:val="Kop2"/>
        <w:rPr>
          <w:vanish/>
        </w:rPr>
      </w:pPr>
      <w:r w:rsidRPr="000058F5">
        <w:rPr>
          <w:vanish/>
        </w:rPr>
        <w:t xml:space="preserve">Competentie </w:t>
      </w:r>
      <w:r w:rsidR="00584926" w:rsidRPr="000058F5">
        <w:rPr>
          <w:vanish/>
        </w:rPr>
        <w:t xml:space="preserve">keuze </w:t>
      </w:r>
      <w:r w:rsidRPr="000058F5">
        <w:rPr>
          <w:vanish/>
        </w:rPr>
        <w:t>motivatie</w:t>
      </w:r>
      <w:bookmarkStart w:id="6" w:name="_Toc404686088"/>
      <w:bookmarkStart w:id="7" w:name="_Toc404939476"/>
      <w:bookmarkStart w:id="8" w:name="_Toc404939495"/>
      <w:bookmarkStart w:id="9" w:name="_Toc404939526"/>
      <w:bookmarkStart w:id="10" w:name="_Toc404940033"/>
      <w:bookmarkStart w:id="11" w:name="_Toc404941351"/>
      <w:bookmarkStart w:id="12" w:name="_Toc404941706"/>
      <w:bookmarkStart w:id="13" w:name="_Toc404941754"/>
      <w:bookmarkStart w:id="14" w:name="_Toc404941827"/>
      <w:bookmarkStart w:id="15" w:name="_Toc404941899"/>
      <w:bookmarkStart w:id="16" w:name="_Toc404947126"/>
      <w:bookmarkStart w:id="17" w:name="_Toc405119831"/>
      <w:bookmarkStart w:id="18" w:name="_Toc405633837"/>
      <w:bookmarkStart w:id="19" w:name="_Toc448395147"/>
      <w:bookmarkStart w:id="20" w:name="_Toc449100599"/>
      <w:bookmarkStart w:id="21" w:name="_Toc450634889"/>
      <w:bookmarkStart w:id="22" w:name="_Toc450635172"/>
      <w:bookmarkStart w:id="23" w:name="_Toc450635227"/>
      <w:bookmarkStart w:id="24" w:name="_Toc450635269"/>
      <w:bookmarkStart w:id="25" w:name="_Toc450635441"/>
      <w:bookmarkStart w:id="26" w:name="_Toc450635508"/>
      <w:bookmarkStart w:id="27" w:name="_Toc450635672"/>
      <w:bookmarkStart w:id="28" w:name="_Toc450635702"/>
      <w:bookmarkStart w:id="29" w:name="_Toc450635748"/>
      <w:bookmarkStart w:id="30" w:name="_Toc450892091"/>
      <w:bookmarkStart w:id="31" w:name="_Toc451437790"/>
      <w:bookmarkStart w:id="32" w:name="_Toc451854013"/>
      <w:bookmarkStart w:id="33" w:name="_Toc452365558"/>
      <w:bookmarkStart w:id="34" w:name="_Toc452365587"/>
      <w:bookmarkStart w:id="35" w:name="_Toc452367724"/>
      <w:bookmarkStart w:id="36" w:name="_Toc452378139"/>
      <w:bookmarkStart w:id="37" w:name="_Toc532302279"/>
      <w:bookmarkStart w:id="38" w:name="_Toc532304747"/>
      <w:bookmarkStart w:id="39" w:name="_Toc532307596"/>
      <w:bookmarkStart w:id="40" w:name="_Toc53230825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27267EB5" w14:textId="77777777" w:rsidR="00175C77" w:rsidRPr="000058F5" w:rsidRDefault="00175C77" w:rsidP="00175C77">
      <w:pPr>
        <w:rPr>
          <w:vanish/>
        </w:rPr>
      </w:pPr>
    </w:p>
    <w:p w14:paraId="0AD7AE96" w14:textId="77777777" w:rsidR="009678BD" w:rsidRPr="000058F5" w:rsidRDefault="009678BD" w:rsidP="00175C77">
      <w:pPr>
        <w:rPr>
          <w:vanish/>
        </w:rPr>
      </w:pPr>
      <w:r w:rsidRPr="000058F5">
        <w:rPr>
          <w:vanish/>
        </w:rPr>
        <w:t>In de paragraaf beschrijf ik de 7 competenties waaraan leraar moet voldoen en geef ik een rationale waarom ik focus heb gelegd op een beperkt aantal van deze competenties.</w:t>
      </w:r>
    </w:p>
    <w:p w14:paraId="0F517940" w14:textId="77777777" w:rsidR="009678BD" w:rsidRPr="000058F5" w:rsidRDefault="009678BD" w:rsidP="00175C77">
      <w:pPr>
        <w:rPr>
          <w:vanish/>
        </w:rPr>
      </w:pPr>
    </w:p>
    <w:p w14:paraId="43A54E0A" w14:textId="77777777" w:rsidR="00175C77" w:rsidRPr="000058F5" w:rsidRDefault="00175C77" w:rsidP="00175C77">
      <w:pPr>
        <w:rPr>
          <w:vanish/>
        </w:rPr>
      </w:pPr>
      <w:r w:rsidRPr="000058F5">
        <w:rPr>
          <w:vanish/>
        </w:rPr>
        <w:t>In het handboek voor leraren wo</w:t>
      </w:r>
      <w:r w:rsidR="009678BD" w:rsidRPr="000058F5">
        <w:rPr>
          <w:vanish/>
        </w:rPr>
        <w:t>rd een overzicht gegeven van een aantal contexten waarin ik als leraar competent moet zijn. Dit is weergegeven in de onderstaande figuur.</w:t>
      </w:r>
    </w:p>
    <w:p w14:paraId="37AF9B8B" w14:textId="77777777" w:rsidR="006374DF" w:rsidRPr="000058F5" w:rsidRDefault="006374DF" w:rsidP="00572E0B">
      <w:pPr>
        <w:rPr>
          <w:vanish/>
        </w:rPr>
      </w:pPr>
    </w:p>
    <w:p w14:paraId="66EEE907" w14:textId="3DB2907A" w:rsidR="006374DF" w:rsidRPr="000058F5" w:rsidRDefault="001D1058" w:rsidP="006374DF">
      <w:pPr>
        <w:keepNext/>
        <w:rPr>
          <w:vanish/>
        </w:rPr>
      </w:pPr>
      <w:r w:rsidRPr="00906657">
        <w:rPr>
          <w:noProof/>
          <w:vanish/>
          <w:lang w:eastAsia="nl-NL"/>
        </w:rPr>
        <w:drawing>
          <wp:inline distT="0" distB="0" distL="0" distR="0" wp14:anchorId="2E25FB7B" wp14:editId="5D4BBD85">
            <wp:extent cx="4152900" cy="3117850"/>
            <wp:effectExtent l="0" t="0" r="0" b="0"/>
            <wp:docPr id="6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3117850"/>
                    </a:xfrm>
                    <a:prstGeom prst="rect">
                      <a:avLst/>
                    </a:prstGeom>
                    <a:noFill/>
                    <a:ln>
                      <a:noFill/>
                    </a:ln>
                  </pic:spPr>
                </pic:pic>
              </a:graphicData>
            </a:graphic>
          </wp:inline>
        </w:drawing>
      </w:r>
    </w:p>
    <w:p w14:paraId="766EA0F5" w14:textId="77777777" w:rsidR="00572E0B" w:rsidRPr="000058F5" w:rsidRDefault="006374DF" w:rsidP="006374DF">
      <w:pPr>
        <w:pStyle w:val="Bijschrift"/>
        <w:rPr>
          <w:vanish/>
        </w:rPr>
      </w:pPr>
      <w:r w:rsidRPr="000058F5">
        <w:rPr>
          <w:vanish/>
        </w:rPr>
        <w:t xml:space="preserve">Figuur </w:t>
      </w:r>
      <w:r w:rsidR="00965086" w:rsidRPr="000058F5">
        <w:rPr>
          <w:vanish/>
        </w:rPr>
        <w:fldChar w:fldCharType="begin"/>
      </w:r>
      <w:r w:rsidR="00965086" w:rsidRPr="000058F5">
        <w:rPr>
          <w:vanish/>
        </w:rPr>
        <w:instrText xml:space="preserve"> SEQ Figuur \* ARABIC </w:instrText>
      </w:r>
      <w:r w:rsidR="00965086" w:rsidRPr="000058F5">
        <w:rPr>
          <w:vanish/>
        </w:rPr>
        <w:fldChar w:fldCharType="separate"/>
      </w:r>
      <w:r w:rsidR="00906657">
        <w:rPr>
          <w:noProof/>
          <w:vanish/>
        </w:rPr>
        <w:t>1</w:t>
      </w:r>
      <w:r w:rsidR="00965086" w:rsidRPr="000058F5">
        <w:rPr>
          <w:noProof/>
          <w:vanish/>
        </w:rPr>
        <w:fldChar w:fldCharType="end"/>
      </w:r>
      <w:r w:rsidRPr="000058F5">
        <w:rPr>
          <w:vanish/>
        </w:rPr>
        <w:t xml:space="preserve"> 7 competenties</w:t>
      </w:r>
    </w:p>
    <w:p w14:paraId="0D21DB08" w14:textId="77777777" w:rsidR="00572E0B" w:rsidRPr="000058F5" w:rsidRDefault="00572E0B" w:rsidP="008F0446">
      <w:pPr>
        <w:spacing w:line="360" w:lineRule="auto"/>
        <w:rPr>
          <w:vanish/>
        </w:rPr>
      </w:pPr>
      <w:r w:rsidRPr="000058F5">
        <w:rPr>
          <w:vanish/>
        </w:rPr>
        <w:t xml:space="preserve">Voor de BKO ontwikkeling heb ik </w:t>
      </w:r>
      <w:r w:rsidR="00E23625" w:rsidRPr="000058F5">
        <w:rPr>
          <w:vanish/>
        </w:rPr>
        <w:t xml:space="preserve">gericht </w:t>
      </w:r>
      <w:r w:rsidRPr="000058F5">
        <w:rPr>
          <w:vanish/>
        </w:rPr>
        <w:t>gekozen voor de volgende competenties, daar deze direct gekoppeld zijn aan het vak van docent:</w:t>
      </w:r>
    </w:p>
    <w:p w14:paraId="66DC777A" w14:textId="77777777" w:rsidR="00572E0B" w:rsidRPr="000058F5" w:rsidRDefault="00572E0B" w:rsidP="008F0446">
      <w:pPr>
        <w:spacing w:line="360" w:lineRule="auto"/>
        <w:rPr>
          <w:vanish/>
        </w:rPr>
      </w:pPr>
      <w:r w:rsidRPr="000058F5">
        <w:rPr>
          <w:vanish/>
        </w:rPr>
        <w:t>Competentie 2, De pedagogische competentie</w:t>
      </w:r>
    </w:p>
    <w:p w14:paraId="32E07EA7" w14:textId="77777777" w:rsidR="00572E0B" w:rsidRPr="000058F5" w:rsidRDefault="00572E0B" w:rsidP="008F0446">
      <w:pPr>
        <w:spacing w:line="360" w:lineRule="auto"/>
        <w:rPr>
          <w:vanish/>
        </w:rPr>
      </w:pPr>
      <w:r w:rsidRPr="000058F5">
        <w:rPr>
          <w:vanish/>
        </w:rPr>
        <w:t>Competentie 3, Vakinhoudelijke en didactische competentie</w:t>
      </w:r>
    </w:p>
    <w:p w14:paraId="6967A5C1" w14:textId="77777777" w:rsidR="00572E0B" w:rsidRPr="000058F5" w:rsidRDefault="00572E0B" w:rsidP="008F0446">
      <w:pPr>
        <w:spacing w:line="360" w:lineRule="auto"/>
        <w:rPr>
          <w:vanish/>
        </w:rPr>
      </w:pPr>
      <w:r w:rsidRPr="000058F5">
        <w:rPr>
          <w:vanish/>
        </w:rPr>
        <w:t>Competentie 4, De organisatorische competentie</w:t>
      </w:r>
    </w:p>
    <w:p w14:paraId="484EDC31" w14:textId="77777777" w:rsidR="00572E0B" w:rsidRPr="000058F5" w:rsidRDefault="00572E0B" w:rsidP="008F0446">
      <w:pPr>
        <w:spacing w:line="360" w:lineRule="auto"/>
        <w:rPr>
          <w:vanish/>
        </w:rPr>
      </w:pPr>
      <w:r w:rsidRPr="000058F5">
        <w:rPr>
          <w:vanish/>
        </w:rPr>
        <w:t>Competentie 7,  Competent in reflectie en ontwikkeling</w:t>
      </w:r>
    </w:p>
    <w:p w14:paraId="1462200A" w14:textId="77777777" w:rsidR="009678BD" w:rsidRPr="000058F5" w:rsidRDefault="009678BD" w:rsidP="008F0446">
      <w:pPr>
        <w:spacing w:line="360" w:lineRule="auto"/>
        <w:rPr>
          <w:vanish/>
        </w:rPr>
      </w:pPr>
    </w:p>
    <w:p w14:paraId="1373EA1D" w14:textId="77777777" w:rsidR="00572E0B" w:rsidRPr="000058F5" w:rsidRDefault="00795051" w:rsidP="008F0446">
      <w:pPr>
        <w:spacing w:line="360" w:lineRule="auto"/>
        <w:rPr>
          <w:vanish/>
        </w:rPr>
      </w:pPr>
      <w:r w:rsidRPr="000058F5">
        <w:rPr>
          <w:vanish/>
        </w:rPr>
        <w:t>Ik heb afgezien van het definiëren van leerdoelen per competentie aangezien deze door het succesvol afsluiten van het BKO traject worden afgedekt.</w:t>
      </w:r>
    </w:p>
    <w:p w14:paraId="60E92324" w14:textId="77777777" w:rsidR="00B62C91" w:rsidRPr="000058F5" w:rsidRDefault="00B62C91" w:rsidP="008F0446">
      <w:pPr>
        <w:pStyle w:val="Kop3"/>
        <w:spacing w:line="360" w:lineRule="auto"/>
        <w:rPr>
          <w:vanish/>
        </w:rPr>
      </w:pPr>
      <w:r w:rsidRPr="000058F5">
        <w:rPr>
          <w:vanish/>
        </w:rPr>
        <w:t>Niet gekozen competenties</w:t>
      </w:r>
      <w:bookmarkStart w:id="41" w:name="_Toc450635442"/>
      <w:bookmarkStart w:id="42" w:name="_Toc450635509"/>
      <w:bookmarkStart w:id="43" w:name="_Toc450635673"/>
      <w:bookmarkStart w:id="44" w:name="_Toc450635703"/>
      <w:bookmarkStart w:id="45" w:name="_Toc450635749"/>
      <w:bookmarkStart w:id="46" w:name="_Toc450892092"/>
      <w:bookmarkStart w:id="47" w:name="_Toc451437791"/>
      <w:bookmarkStart w:id="48" w:name="_Toc451854014"/>
      <w:bookmarkStart w:id="49" w:name="_Toc452365559"/>
      <w:bookmarkStart w:id="50" w:name="_Toc452365588"/>
      <w:bookmarkStart w:id="51" w:name="_Toc452367725"/>
      <w:bookmarkStart w:id="52" w:name="_Toc452378140"/>
      <w:bookmarkStart w:id="53" w:name="_Toc532302280"/>
      <w:bookmarkStart w:id="54" w:name="_Toc532304748"/>
      <w:bookmarkStart w:id="55" w:name="_Toc532307597"/>
      <w:bookmarkStart w:id="56" w:name="_Toc532308255"/>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6AF5F64A" w14:textId="77777777" w:rsidR="0047043A" w:rsidRPr="000058F5" w:rsidRDefault="0047043A" w:rsidP="008F0446">
      <w:pPr>
        <w:spacing w:line="360" w:lineRule="auto"/>
        <w:rPr>
          <w:vanish/>
        </w:rPr>
      </w:pPr>
      <w:r w:rsidRPr="000058F5">
        <w:rPr>
          <w:vanish/>
        </w:rPr>
        <w:t>De volgende</w:t>
      </w:r>
      <w:r w:rsidR="00572E0B" w:rsidRPr="000058F5">
        <w:rPr>
          <w:vanish/>
        </w:rPr>
        <w:t xml:space="preserve"> competenties</w:t>
      </w:r>
      <w:r w:rsidRPr="000058F5">
        <w:rPr>
          <w:vanish/>
        </w:rPr>
        <w:t xml:space="preserve"> heb ik voldoende ontwikkeld in mijn </w:t>
      </w:r>
      <w:r w:rsidR="00E23625" w:rsidRPr="000058F5">
        <w:rPr>
          <w:vanish/>
        </w:rPr>
        <w:t>carrière en heb ik geen specifieke ontwikkel doelen voor gesteld.</w:t>
      </w:r>
      <w:r w:rsidR="00600E05" w:rsidRPr="000058F5">
        <w:rPr>
          <w:vanish/>
        </w:rPr>
        <w:t xml:space="preserve"> </w:t>
      </w:r>
      <w:r w:rsidR="00645F51" w:rsidRPr="000058F5">
        <w:rPr>
          <w:vanish/>
        </w:rPr>
        <w:t xml:space="preserve"> Z</w:t>
      </w:r>
      <w:r w:rsidR="00600E05" w:rsidRPr="000058F5">
        <w:rPr>
          <w:vanish/>
        </w:rPr>
        <w:t xml:space="preserve">ie ook mijn CV in </w:t>
      </w:r>
      <w:r w:rsidR="00F63275" w:rsidRPr="000058F5">
        <w:rPr>
          <w:vanish/>
        </w:rPr>
        <w:t xml:space="preserve">bijlage </w:t>
      </w:r>
      <w:r w:rsidR="00F63275" w:rsidRPr="000058F5">
        <w:rPr>
          <w:vanish/>
        </w:rPr>
        <w:fldChar w:fldCharType="begin"/>
      </w:r>
      <w:r w:rsidR="00F63275" w:rsidRPr="000058F5">
        <w:rPr>
          <w:vanish/>
        </w:rPr>
        <w:instrText xml:space="preserve"> REF _Ref396732050 \r \h </w:instrText>
      </w:r>
      <w:r w:rsidR="000058F5">
        <w:rPr>
          <w:vanish/>
        </w:rPr>
        <w:instrText xml:space="preserve"> \* MERGEFORMAT </w:instrText>
      </w:r>
      <w:r w:rsidR="00F63275" w:rsidRPr="000058F5">
        <w:rPr>
          <w:vanish/>
        </w:rPr>
      </w:r>
      <w:r w:rsidR="00F63275" w:rsidRPr="000058F5">
        <w:rPr>
          <w:vanish/>
        </w:rPr>
        <w:fldChar w:fldCharType="separate"/>
      </w:r>
      <w:r w:rsidR="00906657">
        <w:rPr>
          <w:b/>
          <w:bCs/>
          <w:vanish/>
          <w:lang w:val="en-US"/>
        </w:rPr>
        <w:t>Error! Reference source not found.</w:t>
      </w:r>
      <w:r w:rsidR="00F63275" w:rsidRPr="000058F5">
        <w:rPr>
          <w:vanish/>
        </w:rPr>
        <w:fldChar w:fldCharType="end"/>
      </w:r>
      <w:r w:rsidR="00600E05" w:rsidRPr="000058F5">
        <w:rPr>
          <w:vanish/>
        </w:rPr>
        <w:t>.</w:t>
      </w:r>
    </w:p>
    <w:p w14:paraId="78F66965" w14:textId="77777777" w:rsidR="00600E05" w:rsidRPr="000058F5" w:rsidRDefault="00600E05" w:rsidP="008F0446">
      <w:pPr>
        <w:spacing w:line="360" w:lineRule="auto"/>
        <w:rPr>
          <w:vanish/>
        </w:rPr>
      </w:pPr>
    </w:p>
    <w:p w14:paraId="203632EB" w14:textId="77777777" w:rsidR="0047043A" w:rsidRPr="000058F5" w:rsidRDefault="0047043A" w:rsidP="008F0446">
      <w:pPr>
        <w:spacing w:line="360" w:lineRule="auto"/>
        <w:rPr>
          <w:b/>
          <w:vanish/>
        </w:rPr>
      </w:pPr>
      <w:r w:rsidRPr="000058F5">
        <w:rPr>
          <w:b/>
          <w:vanish/>
        </w:rPr>
        <w:t>Competentie 1, De interpersoonlijke competentie</w:t>
      </w:r>
    </w:p>
    <w:p w14:paraId="5A4C1226" w14:textId="77777777" w:rsidR="00572E0B" w:rsidRPr="000058F5" w:rsidRDefault="00572E0B" w:rsidP="008F0446">
      <w:pPr>
        <w:spacing w:line="360" w:lineRule="auto"/>
        <w:rPr>
          <w:vanish/>
        </w:rPr>
      </w:pPr>
      <w:r w:rsidRPr="000058F5">
        <w:rPr>
          <w:vanish/>
        </w:rPr>
        <w:t xml:space="preserve">Door mijn ervaring als teamlid, project leider maar zeker ook als coach ben ik van mening dat ik deze competentie voldoende bezit. </w:t>
      </w:r>
    </w:p>
    <w:p w14:paraId="33611F29" w14:textId="77777777" w:rsidR="00572E0B" w:rsidRPr="000058F5" w:rsidRDefault="00572E0B" w:rsidP="008F0446">
      <w:pPr>
        <w:spacing w:line="360" w:lineRule="auto"/>
        <w:rPr>
          <w:vanish/>
        </w:rPr>
      </w:pPr>
    </w:p>
    <w:p w14:paraId="2FF53C31" w14:textId="77777777" w:rsidR="0047043A" w:rsidRPr="000058F5" w:rsidRDefault="0047043A" w:rsidP="008F0446">
      <w:pPr>
        <w:spacing w:line="360" w:lineRule="auto"/>
        <w:rPr>
          <w:b/>
          <w:vanish/>
        </w:rPr>
      </w:pPr>
      <w:r w:rsidRPr="000058F5">
        <w:rPr>
          <w:b/>
          <w:vanish/>
        </w:rPr>
        <w:t>Competentie 5, Samenwerken in een team</w:t>
      </w:r>
    </w:p>
    <w:p w14:paraId="6E12E489" w14:textId="77777777" w:rsidR="00572E0B" w:rsidRPr="000058F5" w:rsidRDefault="00572E0B" w:rsidP="008F0446">
      <w:pPr>
        <w:spacing w:line="360" w:lineRule="auto"/>
        <w:rPr>
          <w:vanish/>
        </w:rPr>
      </w:pPr>
      <w:r w:rsidRPr="000058F5">
        <w:rPr>
          <w:vanish/>
        </w:rPr>
        <w:t>Gedurende mijn loopbaan ben ik hoofdzakelijk werkzaam geweest binnen teams. Zowel als teamlid alsook als teamleider. Verder heb ik binnen Philips Healthcare diverse teams mogen coachen.</w:t>
      </w:r>
    </w:p>
    <w:p w14:paraId="65D65992" w14:textId="77777777" w:rsidR="00572E0B" w:rsidRPr="000058F5" w:rsidRDefault="00572E0B" w:rsidP="008F0446">
      <w:pPr>
        <w:spacing w:line="360" w:lineRule="auto"/>
        <w:rPr>
          <w:vanish/>
        </w:rPr>
      </w:pPr>
    </w:p>
    <w:p w14:paraId="6B373557" w14:textId="77777777" w:rsidR="0047043A" w:rsidRPr="000058F5" w:rsidRDefault="0047043A" w:rsidP="008F0446">
      <w:pPr>
        <w:spacing w:line="360" w:lineRule="auto"/>
        <w:rPr>
          <w:b/>
          <w:vanish/>
        </w:rPr>
      </w:pPr>
      <w:r w:rsidRPr="000058F5">
        <w:rPr>
          <w:b/>
          <w:vanish/>
        </w:rPr>
        <w:t>Competentie 6, Competent in samenwerken met de omgeving</w:t>
      </w:r>
    </w:p>
    <w:p w14:paraId="40063BBF" w14:textId="77777777" w:rsidR="00572E0B" w:rsidRPr="000058F5" w:rsidRDefault="00E23625" w:rsidP="008F0446">
      <w:pPr>
        <w:spacing w:line="360" w:lineRule="auto"/>
        <w:rPr>
          <w:vanish/>
        </w:rPr>
      </w:pPr>
      <w:r w:rsidRPr="000058F5">
        <w:rPr>
          <w:vanish/>
        </w:rPr>
        <w:t xml:space="preserve">Als system-designer binnen Philips </w:t>
      </w:r>
      <w:r w:rsidR="009678BD" w:rsidRPr="000058F5">
        <w:rPr>
          <w:vanish/>
        </w:rPr>
        <w:t>Healthcare</w:t>
      </w:r>
      <w:r w:rsidRPr="000058F5">
        <w:rPr>
          <w:vanish/>
        </w:rPr>
        <w:t xml:space="preserve"> heb ik mij de laatste jaren voornamelijk bezig gehouden met de interactie tussen de </w:t>
      </w:r>
      <w:r w:rsidR="00645F51" w:rsidRPr="000058F5">
        <w:rPr>
          <w:vanish/>
        </w:rPr>
        <w:t>research</w:t>
      </w:r>
      <w:r w:rsidRPr="000058F5">
        <w:rPr>
          <w:vanish/>
        </w:rPr>
        <w:t xml:space="preserve"> &amp; development afdeling en andere afdelingen (o.a. de service afdeling). Hierdoor heb ik voldoende ervaring opgebouwd in deze competentie.</w:t>
      </w:r>
    </w:p>
    <w:p w14:paraId="4A2EF304" w14:textId="77777777" w:rsidR="0047043A" w:rsidRPr="000058F5" w:rsidRDefault="0047043A" w:rsidP="008F0446">
      <w:pPr>
        <w:spacing w:line="360" w:lineRule="auto"/>
        <w:rPr>
          <w:vanish/>
        </w:rPr>
      </w:pPr>
    </w:p>
    <w:p w14:paraId="062DB820" w14:textId="77777777" w:rsidR="0047043A" w:rsidRDefault="0087192A" w:rsidP="00977D7B">
      <w:pPr>
        <w:pStyle w:val="Kop2"/>
      </w:pPr>
      <w:bookmarkStart w:id="57" w:name="_Ref449100878"/>
      <w:bookmarkStart w:id="58" w:name="_Ref449100886"/>
      <w:bookmarkStart w:id="59" w:name="_Ref449100897"/>
      <w:bookmarkStart w:id="60" w:name="_Toc450635270"/>
      <w:bookmarkStart w:id="61" w:name="_Toc532308256"/>
      <w:r>
        <w:t>Meetresultaten</w:t>
      </w:r>
      <w:bookmarkEnd w:id="57"/>
      <w:bookmarkEnd w:id="58"/>
      <w:bookmarkEnd w:id="59"/>
      <w:bookmarkEnd w:id="60"/>
      <w:bookmarkEnd w:id="61"/>
    </w:p>
    <w:p w14:paraId="22FD44AC" w14:textId="4ED15601" w:rsidR="0047043A" w:rsidRPr="008673DF" w:rsidRDefault="001D1058" w:rsidP="00C86B19">
      <w:pPr>
        <w:rPr>
          <w:i/>
          <w:vanish/>
        </w:rPr>
      </w:pPr>
      <w:r>
        <w:rPr>
          <w:noProof/>
        </w:rPr>
        <mc:AlternateContent>
          <mc:Choice Requires="wpg">
            <w:drawing>
              <wp:anchor distT="0" distB="0" distL="114300" distR="114300" simplePos="0" relativeHeight="251656704" behindDoc="1" locked="0" layoutInCell="1" allowOverlap="1" wp14:anchorId="022D7C19" wp14:editId="16297099">
                <wp:simplePos x="0" y="0"/>
                <wp:positionH relativeFrom="page">
                  <wp:posOffset>765175</wp:posOffset>
                </wp:positionH>
                <wp:positionV relativeFrom="paragraph">
                  <wp:posOffset>363855</wp:posOffset>
                </wp:positionV>
                <wp:extent cx="5847715" cy="4247515"/>
                <wp:effectExtent l="0" t="0" r="0" b="0"/>
                <wp:wrapThrough wrapText="bothSides">
                  <wp:wrapPolygon edited="0">
                    <wp:start x="0" y="0"/>
                    <wp:lineTo x="0" y="21506"/>
                    <wp:lineTo x="21532" y="21506"/>
                    <wp:lineTo x="21532" y="0"/>
                    <wp:lineTo x="0" y="0"/>
                  </wp:wrapPolygon>
                </wp:wrapThrough>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7715" cy="4247515"/>
                          <a:chOff x="1445" y="1134"/>
                          <a:chExt cx="9360" cy="7061"/>
                        </a:xfrm>
                      </wpg:grpSpPr>
                      <pic:pic xmlns:pic="http://schemas.openxmlformats.org/drawingml/2006/picture">
                        <pic:nvPicPr>
                          <pic:cNvPr id="44" name="Picture 42"/>
                          <pic:cNvPicPr>
                            <a:picLocks noChangeAspect="1" noChangeArrowheads="1"/>
                          </pic:cNvPicPr>
                        </pic:nvPicPr>
                        <pic:blipFill>
                          <a:blip r:embed="rId15"/>
                          <a:srcRect/>
                          <a:stretch>
                            <a:fillRect/>
                          </a:stretch>
                        </pic:blipFill>
                        <pic:spPr bwMode="auto">
                          <a:xfrm>
                            <a:off x="1445" y="1134"/>
                            <a:ext cx="9360" cy="7061"/>
                          </a:xfrm>
                          <a:prstGeom prst="rect">
                            <a:avLst/>
                          </a:prstGeom>
                          <a:noFill/>
                        </pic:spPr>
                      </pic:pic>
                      <wps:wsp>
                        <wps:cNvPr id="45" name="Freeform 43"/>
                        <wps:cNvSpPr>
                          <a:spLocks/>
                        </wps:cNvSpPr>
                        <wps:spPr bwMode="auto">
                          <a:xfrm>
                            <a:off x="5040" y="6532"/>
                            <a:ext cx="5690" cy="1550"/>
                          </a:xfrm>
                          <a:custGeom>
                            <a:avLst/>
                            <a:gdLst>
                              <a:gd name="T0" fmla="+- 0 5040 5040"/>
                              <a:gd name="T1" fmla="*/ T0 w 5690"/>
                              <a:gd name="T2" fmla="+- 0 6532 6532"/>
                              <a:gd name="T3" fmla="*/ 6532 h 1550"/>
                              <a:gd name="T4" fmla="+- 0 5040 5040"/>
                              <a:gd name="T5" fmla="*/ T4 w 5690"/>
                              <a:gd name="T6" fmla="+- 0 8082 6532"/>
                              <a:gd name="T7" fmla="*/ 8082 h 1550"/>
                              <a:gd name="T8" fmla="+- 0 10730 5040"/>
                              <a:gd name="T9" fmla="*/ T8 w 5690"/>
                              <a:gd name="T10" fmla="+- 0 8082 6532"/>
                              <a:gd name="T11" fmla="*/ 8082 h 1550"/>
                              <a:gd name="T12" fmla="+- 0 10730 5040"/>
                              <a:gd name="T13" fmla="*/ T12 w 5690"/>
                              <a:gd name="T14" fmla="+- 0 6532 6532"/>
                              <a:gd name="T15" fmla="*/ 6532 h 1550"/>
                              <a:gd name="T16" fmla="+- 0 5040 5040"/>
                              <a:gd name="T17" fmla="*/ T16 w 5690"/>
                              <a:gd name="T18" fmla="+- 0 6532 6532"/>
                              <a:gd name="T19" fmla="*/ 6532 h 1550"/>
                            </a:gdLst>
                            <a:ahLst/>
                            <a:cxnLst>
                              <a:cxn ang="0">
                                <a:pos x="T1" y="T3"/>
                              </a:cxn>
                              <a:cxn ang="0">
                                <a:pos x="T5" y="T7"/>
                              </a:cxn>
                              <a:cxn ang="0">
                                <a:pos x="T9" y="T11"/>
                              </a:cxn>
                              <a:cxn ang="0">
                                <a:pos x="T13" y="T15"/>
                              </a:cxn>
                              <a:cxn ang="0">
                                <a:pos x="T17" y="T19"/>
                              </a:cxn>
                            </a:cxnLst>
                            <a:rect l="0" t="0" r="r" b="b"/>
                            <a:pathLst>
                              <a:path w="5690" h="1550">
                                <a:moveTo>
                                  <a:pt x="0" y="0"/>
                                </a:moveTo>
                                <a:lnTo>
                                  <a:pt x="0" y="1550"/>
                                </a:lnTo>
                                <a:lnTo>
                                  <a:pt x="5690" y="1550"/>
                                </a:lnTo>
                                <a:lnTo>
                                  <a:pt x="5690" y="0"/>
                                </a:lnTo>
                                <a:lnTo>
                                  <a:pt x="0" y="0"/>
                                </a:lnTo>
                                <a:close/>
                              </a:path>
                            </a:pathLst>
                          </a:custGeom>
                          <a:solidFill>
                            <a:srgbClr val="7E7E7E"/>
                          </a:solidFill>
                          <a:ln>
                            <a:noFill/>
                          </a:ln>
                        </wps:spPr>
                        <wps:bodyPr rot="0" vert="horz" wrap="square" lIns="91440" tIns="45720" rIns="91440" bIns="45720" anchor="t" anchorCtr="0" upright="1">
                          <a:noAutofit/>
                        </wps:bodyPr>
                      </wps:wsp>
                      <wps:wsp>
                        <wps:cNvPr id="46" name="Freeform 44"/>
                        <wps:cNvSpPr>
                          <a:spLocks/>
                        </wps:cNvSpPr>
                        <wps:spPr bwMode="auto">
                          <a:xfrm>
                            <a:off x="5040" y="6532"/>
                            <a:ext cx="5690" cy="1550"/>
                          </a:xfrm>
                          <a:custGeom>
                            <a:avLst/>
                            <a:gdLst>
                              <a:gd name="T0" fmla="+- 0 5040 5040"/>
                              <a:gd name="T1" fmla="*/ T0 w 5690"/>
                              <a:gd name="T2" fmla="+- 0 6532 6532"/>
                              <a:gd name="T3" fmla="*/ 6532 h 1550"/>
                              <a:gd name="T4" fmla="+- 0 10730 5040"/>
                              <a:gd name="T5" fmla="*/ T4 w 5690"/>
                              <a:gd name="T6" fmla="+- 0 6532 6532"/>
                              <a:gd name="T7" fmla="*/ 6532 h 1550"/>
                              <a:gd name="T8" fmla="+- 0 10730 5040"/>
                              <a:gd name="T9" fmla="*/ T8 w 5690"/>
                              <a:gd name="T10" fmla="+- 0 8082 6532"/>
                              <a:gd name="T11" fmla="*/ 8082 h 1550"/>
                              <a:gd name="T12" fmla="+- 0 5040 5040"/>
                              <a:gd name="T13" fmla="*/ T12 w 5690"/>
                              <a:gd name="T14" fmla="+- 0 8082 6532"/>
                              <a:gd name="T15" fmla="*/ 8082 h 1550"/>
                              <a:gd name="T16" fmla="+- 0 5040 5040"/>
                              <a:gd name="T17" fmla="*/ T16 w 5690"/>
                              <a:gd name="T18" fmla="+- 0 6532 6532"/>
                              <a:gd name="T19" fmla="*/ 6532 h 1550"/>
                            </a:gdLst>
                            <a:ahLst/>
                            <a:cxnLst>
                              <a:cxn ang="0">
                                <a:pos x="T1" y="T3"/>
                              </a:cxn>
                              <a:cxn ang="0">
                                <a:pos x="T5" y="T7"/>
                              </a:cxn>
                              <a:cxn ang="0">
                                <a:pos x="T9" y="T11"/>
                              </a:cxn>
                              <a:cxn ang="0">
                                <a:pos x="T13" y="T15"/>
                              </a:cxn>
                              <a:cxn ang="0">
                                <a:pos x="T17" y="T19"/>
                              </a:cxn>
                            </a:cxnLst>
                            <a:rect l="0" t="0" r="r" b="b"/>
                            <a:pathLst>
                              <a:path w="5690" h="1550">
                                <a:moveTo>
                                  <a:pt x="0" y="0"/>
                                </a:moveTo>
                                <a:lnTo>
                                  <a:pt x="5690" y="0"/>
                                </a:lnTo>
                                <a:lnTo>
                                  <a:pt x="5690" y="1550"/>
                                </a:lnTo>
                                <a:lnTo>
                                  <a:pt x="0" y="1550"/>
                                </a:lnTo>
                                <a:lnTo>
                                  <a:pt x="0" y="0"/>
                                </a:lnTo>
                                <a:close/>
                              </a:path>
                            </a:pathLst>
                          </a:custGeom>
                          <a:noFill/>
                          <a:ln w="25400">
                            <a:solidFill>
                              <a:srgbClr val="385D89"/>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18F6A5" id="Group 43" o:spid="_x0000_s1026" style="position:absolute;margin-left:60.25pt;margin-top:28.65pt;width:460.45pt;height:334.45pt;z-index:-251659776;mso-position-horizontal-relative:page" coordorigin="1445,1134" coordsize="9360,7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">
                <v:shape id="Picture 42" o:spid="_x0000_s1027" type="#_x0000_t75" style="position:absolute;left:1445;top:1134;width:9360;height: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">
                  <v:imagedata r:id="rId16" o:title=""/>
                </v:shape>
                <v:shape id="Freeform 43" o:spid="_x0000_s1028" style="position:absolute;left:5040;top:6532;width:5690;height:1550;visibility:visible;mso-wrap-style:square;v-text-anchor:top" coordsize="569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" path="m,l,1550r5690,l5690,,,xe" fillcolor="#7e7e7e" stroked="f">
                  <v:path arrowok="t" o:connecttype="custom" o:connectlocs="0,6532;0,8082;5690,8082;5690,6532;0,6532" o:connectangles="0,0,0,0,0"/>
                </v:shape>
                <v:shape id="Freeform 44" o:spid="_x0000_s1029" style="position:absolute;left:5040;top:6532;width:5690;height:1550;visibility:visible;mso-wrap-style:square;v-text-anchor:top" coordsize="569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" path="m,l5690,r,1550l,1550,,xe" filled="f" strokecolor="#385d89" strokeweight="2pt">
                  <v:path arrowok="t" o:connecttype="custom" o:connectlocs="0,6532;5690,6532;5690,8082;0,8082;0,6532" o:connectangles="0,0,0,0,0"/>
                </v:shape>
                <w10:wrap type="through" anchorx="page"/>
              </v:group>
            </w:pict>
          </mc:Fallback>
        </mc:AlternateContent>
      </w:r>
      <w:r w:rsidR="0047043A" w:rsidRPr="008673DF">
        <w:rPr>
          <w:i/>
          <w:vanish/>
        </w:rPr>
        <w:t>Voor elke rol schrijft de kandidaat in maximaal 2 A4 pagina’s een verantwoording. Daarbij maakt de kandidaat gebruik van de prestatie-indicatoren die geformuleerd zijn per rol (bijlage 1) en vult dit aan met bewijsmateriaal. In de verantwoording wordt er verwezen naar de toegevoegde bewijsmaterialen.</w:t>
      </w:r>
    </w:p>
    <w:p w14:paraId="694031EE" w14:textId="77777777" w:rsidR="00C86B19" w:rsidRDefault="0087192A" w:rsidP="00977D7B">
      <w:pPr>
        <w:pStyle w:val="Kop2"/>
      </w:pPr>
      <w:bookmarkStart w:id="62" w:name="_Toc532308257"/>
      <w:r>
        <w:t>Berekeningen</w:t>
      </w:r>
      <w:bookmarkEnd w:id="62"/>
    </w:p>
    <w:p w14:paraId="5EC8612F" w14:textId="77777777" w:rsidR="00C31710" w:rsidRPr="00C31710" w:rsidRDefault="00C31710" w:rsidP="00C31710"/>
    <w:p w14:paraId="48452D3A" w14:textId="77777777" w:rsidR="00F437CE" w:rsidRDefault="00D732A0" w:rsidP="00D732A0">
      <w:r>
        <w:t xml:space="preserve">Hier is de afstand uitgezet tegen analoog voltage en tegen de analoge </w:t>
      </w:r>
      <w:proofErr w:type="spellStart"/>
      <w:r>
        <w:t>count</w:t>
      </w:r>
      <w:proofErr w:type="spellEnd"/>
      <w:r>
        <w:t xml:space="preserve">. </w:t>
      </w:r>
    </w:p>
    <w:p w14:paraId="20E4EC27" w14:textId="77777777" w:rsidR="00825639" w:rsidRDefault="00825639" w:rsidP="00D732A0">
      <w:r>
        <w:t>Lineaire:</w:t>
      </w:r>
    </w:p>
    <w:p w14:paraId="09446518" w14:textId="6B0691EB" w:rsidR="00077A03" w:rsidRDefault="001D1058" w:rsidP="00077A03">
      <w:r w:rsidRPr="0047258F">
        <w:rPr>
          <w:noProof/>
        </w:rPr>
        <w:lastRenderedPageBreak/>
        <w:drawing>
          <wp:inline distT="0" distB="0" distL="0" distR="0" wp14:anchorId="25FE7977" wp14:editId="4DDE7A4C">
            <wp:extent cx="4724400" cy="2743200"/>
            <wp:effectExtent l="0" t="0" r="0" b="0"/>
            <wp:docPr id="68"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E703CA" w14:textId="77777777" w:rsidR="00825639" w:rsidRDefault="00825639" w:rsidP="00D732A0">
      <w:pPr>
        <w:rPr>
          <w:noProof/>
        </w:rPr>
      </w:pPr>
    </w:p>
    <w:p w14:paraId="7C892D74" w14:textId="77777777" w:rsidR="00825639" w:rsidRDefault="00825639" w:rsidP="00D732A0">
      <w:proofErr w:type="spellStart"/>
      <w:r>
        <w:t>Polymoon</w:t>
      </w:r>
      <w:proofErr w:type="spellEnd"/>
      <w:r>
        <w:t xml:space="preserve"> -3</w:t>
      </w:r>
      <w:r w:rsidRPr="00825639">
        <w:rPr>
          <w:vertAlign w:val="superscript"/>
        </w:rPr>
        <w:t>de</w:t>
      </w:r>
      <w:r>
        <w:t xml:space="preserve"> </w:t>
      </w:r>
      <w:proofErr w:type="spellStart"/>
      <w:r>
        <w:t>graads</w:t>
      </w:r>
      <w:proofErr w:type="spellEnd"/>
      <w:r>
        <w:t>:</w:t>
      </w:r>
    </w:p>
    <w:p w14:paraId="35A1A983" w14:textId="70772ADA" w:rsidR="00825639" w:rsidRPr="00077A03" w:rsidRDefault="001D1058" w:rsidP="00D732A0">
      <w:pPr>
        <w:rPr>
          <w:noProof/>
          <w:u w:val="single"/>
        </w:rPr>
      </w:pPr>
      <w:r w:rsidRPr="0047258F">
        <w:rPr>
          <w:noProof/>
        </w:rPr>
        <w:drawing>
          <wp:inline distT="0" distB="0" distL="0" distR="0" wp14:anchorId="2E868E6B" wp14:editId="69BC1B7B">
            <wp:extent cx="4724400" cy="2743200"/>
            <wp:effectExtent l="0" t="0" r="0" b="0"/>
            <wp:docPr id="69"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F0CF7F" w14:textId="77777777" w:rsidR="00825639" w:rsidRDefault="00825639" w:rsidP="00D732A0">
      <w:pPr>
        <w:rPr>
          <w:noProof/>
        </w:rPr>
      </w:pPr>
    </w:p>
    <w:p w14:paraId="52550ADC" w14:textId="77777777" w:rsidR="00825639" w:rsidRDefault="00825639" w:rsidP="00D732A0">
      <w:pPr>
        <w:rPr>
          <w:noProof/>
        </w:rPr>
      </w:pPr>
      <w:r>
        <w:rPr>
          <w:noProof/>
        </w:rPr>
        <w:t xml:space="preserve">Power: </w:t>
      </w:r>
    </w:p>
    <w:p w14:paraId="238E7DF4" w14:textId="5561D907" w:rsidR="00825639" w:rsidRDefault="001D1058" w:rsidP="00D732A0">
      <w:pPr>
        <w:rPr>
          <w:noProof/>
        </w:rPr>
      </w:pPr>
      <w:r w:rsidRPr="0047258F">
        <w:rPr>
          <w:noProof/>
        </w:rPr>
        <w:lastRenderedPageBreak/>
        <w:drawing>
          <wp:inline distT="0" distB="0" distL="0" distR="0" wp14:anchorId="7B127496" wp14:editId="75DDB47B">
            <wp:extent cx="4724400" cy="2743200"/>
            <wp:effectExtent l="0" t="0" r="0" b="0"/>
            <wp:docPr id="70" name="Chart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82BFED" w14:textId="77777777" w:rsidR="00077A03" w:rsidRDefault="00077A03" w:rsidP="00D732A0">
      <w:pPr>
        <w:rPr>
          <w:noProof/>
        </w:rPr>
      </w:pPr>
    </w:p>
    <w:p w14:paraId="2F09A91C" w14:textId="77777777" w:rsidR="00077A03" w:rsidRDefault="00077A03" w:rsidP="00D732A0">
      <w:pPr>
        <w:rPr>
          <w:noProof/>
        </w:rPr>
      </w:pPr>
      <w:r>
        <w:rPr>
          <w:noProof/>
        </w:rPr>
        <w:t>Exponentieel:</w:t>
      </w:r>
    </w:p>
    <w:p w14:paraId="20A971FD" w14:textId="6D38DCB8" w:rsidR="00077A03" w:rsidRDefault="001D1058" w:rsidP="00D732A0">
      <w:r w:rsidRPr="0047258F">
        <w:rPr>
          <w:noProof/>
        </w:rPr>
        <w:drawing>
          <wp:inline distT="0" distB="0" distL="0" distR="0" wp14:anchorId="0E0F96E8" wp14:editId="7A1AB258">
            <wp:extent cx="4724400" cy="2743200"/>
            <wp:effectExtent l="0" t="0" r="0" b="0"/>
            <wp:docPr id="71"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F86B015" w14:textId="77777777" w:rsidR="00825639" w:rsidRDefault="00825639" w:rsidP="00D732A0"/>
    <w:p w14:paraId="0D1DDFD0" w14:textId="77777777" w:rsidR="00D732A0" w:rsidRPr="00D732A0" w:rsidRDefault="00D732A0" w:rsidP="00D732A0">
      <w:r>
        <w:t xml:space="preserve">Daarbij zijn de trendlijnen aangegeven door de stippellijn. De stippellijn wordt bepaald door de formule, die aangegeven staat. Waarbij Y, </w:t>
      </w:r>
      <w:proofErr w:type="spellStart"/>
      <w:r>
        <w:t>dey</w:t>
      </w:r>
      <w:proofErr w:type="spellEnd"/>
      <w:r>
        <w:t>-as en X de x-as.</w:t>
      </w:r>
    </w:p>
    <w:p w14:paraId="4E1FDB4B" w14:textId="77777777" w:rsidR="00977D7B" w:rsidRDefault="00977D7B" w:rsidP="00977D7B">
      <w:pPr>
        <w:pStyle w:val="Kop2"/>
      </w:pPr>
      <w:bookmarkStart w:id="63" w:name="_Toc532308258"/>
      <w:r>
        <w:t>Conclusie</w:t>
      </w:r>
      <w:bookmarkEnd w:id="63"/>
    </w:p>
    <w:p w14:paraId="372CB6F2" w14:textId="77777777" w:rsidR="00977D7B" w:rsidRPr="00977D7B" w:rsidRDefault="00252093" w:rsidP="00977D7B">
      <w:r>
        <w:t xml:space="preserve">Nadat wij alles hebben bestudeerd, zijn wij tot de conclusie gekomen, dat alles werkt zoals wij hadden verwacht en dat onze </w:t>
      </w:r>
      <w:proofErr w:type="spellStart"/>
      <w:r>
        <w:t>hypotese</w:t>
      </w:r>
      <w:proofErr w:type="spellEnd"/>
      <w:r>
        <w:t xml:space="preserve"> klopt. De afstanden zetten we in theorie tegenover de tijd. Dan laten we de formule(V=x*t) erop los. Daaruit kunnen we de snelheid berekenen. De gemiddelde snelheid is dan natuurlijk al deze gegevens bij elkaar opgeteld / het aantal metingen.</w:t>
      </w:r>
    </w:p>
    <w:p w14:paraId="49732E91" w14:textId="77777777" w:rsidR="00481D5D" w:rsidRPr="00DC7A5B" w:rsidRDefault="00481D5D" w:rsidP="00DC7A5B"/>
    <w:p w14:paraId="62CE438B" w14:textId="77777777" w:rsidR="00DC7A5B" w:rsidRDefault="00DC7A5B" w:rsidP="00297445">
      <w:pPr>
        <w:pStyle w:val="Kop1"/>
      </w:pPr>
      <w:bookmarkStart w:id="64" w:name="_Toc532308259"/>
      <w:bookmarkStart w:id="65" w:name="_Ref403310134"/>
      <w:bookmarkStart w:id="66" w:name="_Ref403310208"/>
      <w:bookmarkStart w:id="67" w:name="_Ref403310209"/>
      <w:r>
        <w:lastRenderedPageBreak/>
        <w:t>Software</w:t>
      </w:r>
      <w:bookmarkEnd w:id="64"/>
    </w:p>
    <w:p w14:paraId="1E0227A8" w14:textId="77777777" w:rsidR="00481D5D" w:rsidRDefault="00DC7A5B" w:rsidP="00481D5D">
      <w:pPr>
        <w:pStyle w:val="Kop2"/>
      </w:pPr>
      <w:bookmarkStart w:id="68" w:name="_Toc532308260"/>
      <w:r>
        <w:t>Implementatie</w:t>
      </w:r>
      <w:bookmarkEnd w:id="68"/>
    </w:p>
    <w:p w14:paraId="53B80AAF" w14:textId="17618401" w:rsidR="00E87EC7" w:rsidRPr="00E87EC7" w:rsidRDefault="001D1058" w:rsidP="00E87EC7">
      <w:r w:rsidRPr="0047258F">
        <w:rPr>
          <w:noProof/>
        </w:rPr>
        <w:drawing>
          <wp:inline distT="0" distB="0" distL="0" distR="0" wp14:anchorId="071CF1DD" wp14:editId="3475699D">
            <wp:extent cx="4495800" cy="5549900"/>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5549900"/>
                    </a:xfrm>
                    <a:prstGeom prst="rect">
                      <a:avLst/>
                    </a:prstGeom>
                    <a:noFill/>
                    <a:ln>
                      <a:noFill/>
                    </a:ln>
                  </pic:spPr>
                </pic:pic>
              </a:graphicData>
            </a:graphic>
          </wp:inline>
        </w:drawing>
      </w:r>
    </w:p>
    <w:p w14:paraId="567EAD52" w14:textId="77777777" w:rsidR="00481D5D" w:rsidRPr="00481D5D" w:rsidRDefault="005E4664" w:rsidP="00481D5D">
      <w:r>
        <w:t xml:space="preserve">We maken een array aan, waar de meetgegevens in opgeslagen worden. Daaruit maken we enkele berekeningen, waaruit onze resultaten </w:t>
      </w:r>
      <w:proofErr w:type="spellStart"/>
      <w:r>
        <w:t>onstaan</w:t>
      </w:r>
      <w:proofErr w:type="spellEnd"/>
      <w:r>
        <w:t>.</w:t>
      </w:r>
    </w:p>
    <w:p w14:paraId="54CC0325" w14:textId="77777777" w:rsidR="00DC7A5B" w:rsidRDefault="00DC7A5B" w:rsidP="00DC7A5B">
      <w:pPr>
        <w:pStyle w:val="Kop2"/>
      </w:pPr>
      <w:bookmarkStart w:id="69" w:name="_Toc532308261"/>
      <w:r>
        <w:t>Verificatie</w:t>
      </w:r>
      <w:bookmarkEnd w:id="69"/>
    </w:p>
    <w:p w14:paraId="31A192E9" w14:textId="77777777" w:rsidR="00481D5D" w:rsidRDefault="008C052F" w:rsidP="00481D5D">
      <w:r>
        <w:t xml:space="preserve">We konden jammer genoeg het programma niet testen, dit is doordat we geen beschikking hebben tot een </w:t>
      </w:r>
      <w:proofErr w:type="spellStart"/>
      <w:r>
        <w:t>afstandsensor</w:t>
      </w:r>
      <w:proofErr w:type="spellEnd"/>
      <w:r>
        <w:t>.</w:t>
      </w:r>
    </w:p>
    <w:p w14:paraId="1E8DC0C6" w14:textId="77777777" w:rsidR="00C65BDD" w:rsidRDefault="0087192A" w:rsidP="000E4FC7">
      <w:pPr>
        <w:pStyle w:val="Kop1"/>
        <w:numPr>
          <w:ilvl w:val="0"/>
          <w:numId w:val="0"/>
        </w:numPr>
      </w:pPr>
      <w:bookmarkStart w:id="70" w:name="_Toc532308262"/>
      <w:r>
        <w:lastRenderedPageBreak/>
        <w:t>Conclusie</w:t>
      </w:r>
      <w:bookmarkEnd w:id="70"/>
    </w:p>
    <w:p w14:paraId="3F293463" w14:textId="77777777" w:rsidR="00705DCB" w:rsidRDefault="00094C23" w:rsidP="00364973">
      <w:r>
        <w:t xml:space="preserve">Gezien de afwezigheid van </w:t>
      </w:r>
      <w:proofErr w:type="spellStart"/>
      <w:r>
        <w:t>meetresulataten</w:t>
      </w:r>
      <w:proofErr w:type="spellEnd"/>
      <w:r>
        <w:t>, is het uiterst lastig deze tegenover elkaar uit te zetten. In theorie zou de snelheid overheen moeten komen met a in de lineaire formule. Dit is alleen het geval als de x-as in centimeter zou zijn. De y-as zou de tijd moeten zijn. Door de afwezigheid van deze gegevens kunnen we dit dus niet aantonen.</w:t>
      </w:r>
    </w:p>
    <w:bookmarkEnd w:id="65"/>
    <w:bookmarkEnd w:id="66"/>
    <w:bookmarkEnd w:id="67"/>
    <w:p w14:paraId="2ACB863E" w14:textId="77777777" w:rsidR="00EF75B2" w:rsidRPr="00257799" w:rsidRDefault="00EF75B2" w:rsidP="00A416C7">
      <w:pPr>
        <w:rPr>
          <w:i/>
          <w:vanish/>
        </w:rPr>
      </w:pPr>
    </w:p>
    <w:p w14:paraId="5CE9CEEA" w14:textId="77777777" w:rsidR="00C90E56" w:rsidRPr="00C90E56" w:rsidRDefault="00C90E56" w:rsidP="00445852">
      <w:pPr>
        <w:rPr>
          <w:lang w:eastAsia="nl-NL"/>
        </w:rPr>
      </w:pPr>
    </w:p>
    <w:sectPr w:rsidR="00C90E56" w:rsidRPr="00C90E56" w:rsidSect="000F3ADD">
      <w:footerReference w:type="defaul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EBC2A" w14:textId="77777777" w:rsidR="00365E9A" w:rsidRDefault="00365E9A" w:rsidP="00E13DB9">
      <w:pPr>
        <w:spacing w:line="240" w:lineRule="auto"/>
      </w:pPr>
      <w:r>
        <w:separator/>
      </w:r>
    </w:p>
  </w:endnote>
  <w:endnote w:type="continuationSeparator" w:id="0">
    <w:p w14:paraId="620362AB" w14:textId="77777777" w:rsidR="00365E9A" w:rsidRDefault="00365E9A" w:rsidP="00E13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ys Frutiger">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2BBD6" w14:textId="24D98B98" w:rsidR="00366E69" w:rsidRDefault="001D1058" w:rsidP="00906657">
    <w:pPr>
      <w:pStyle w:val="Kop3"/>
      <w:numPr>
        <w:ilvl w:val="0"/>
        <w:numId w:val="0"/>
      </w:numPr>
      <w:tabs>
        <w:tab w:val="right" w:pos="9072"/>
      </w:tabs>
      <w:ind w:left="2136" w:firstLine="696"/>
    </w:pPr>
    <w:proofErr w:type="spellStart"/>
    <w:r>
      <w:t>Moving</w:t>
    </w:r>
    <w:proofErr w:type="spellEnd"/>
    <w:r>
      <w:t xml:space="preserve"> </w:t>
    </w:r>
    <w:proofErr w:type="spellStart"/>
    <w:r>
      <w:t>Average</w:t>
    </w:r>
    <w:proofErr w:type="spellEnd"/>
    <w:r w:rsidR="00906657">
      <w:tab/>
    </w:r>
    <w:r w:rsidR="00366E69">
      <w:t xml:space="preserve">Pagina </w:t>
    </w:r>
    <w:r w:rsidR="00366E69">
      <w:rPr>
        <w:rFonts w:ascii="Calibri" w:hAnsi="Calibri"/>
      </w:rPr>
      <w:fldChar w:fldCharType="begin"/>
    </w:r>
    <w:r w:rsidR="00366E69">
      <w:instrText>PAGE   \* MERGEFORMAT</w:instrText>
    </w:r>
    <w:r w:rsidR="00366E69">
      <w:rPr>
        <w:rFonts w:ascii="Calibri" w:hAnsi="Calibri"/>
      </w:rPr>
      <w:fldChar w:fldCharType="separate"/>
    </w:r>
    <w:r w:rsidR="005E7B01">
      <w:rPr>
        <w:noProof/>
      </w:rPr>
      <w:t>25</w:t>
    </w:r>
    <w:r w:rsidR="00366E69">
      <w:fldChar w:fldCharType="end"/>
    </w:r>
  </w:p>
  <w:p w14:paraId="329CD603" w14:textId="77777777" w:rsidR="00366E69" w:rsidRDefault="00366E69" w:rsidP="000F3ADD">
    <w:pPr>
      <w:pStyle w:val="Voettekst"/>
      <w:tabs>
        <w:tab w:val="clear" w:pos="4536"/>
        <w:tab w:val="clear" w:pos="9072"/>
        <w:tab w:val="left" w:pos="570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FF189" w14:textId="77777777" w:rsidR="00366E69" w:rsidRDefault="00366E69" w:rsidP="00906657">
    <w:pPr>
      <w:pStyle w:val="Kop3"/>
      <w:numPr>
        <w:ilvl w:val="0"/>
        <w:numId w:val="0"/>
      </w:numPr>
      <w:tabs>
        <w:tab w:val="right" w:pos="9072"/>
      </w:tabs>
      <w:ind w:left="720"/>
    </w:pPr>
    <w:r>
      <w:t>BKO reflectie Peter Dingemans</w:t>
    </w:r>
    <w:r w:rsidR="00906657">
      <w:tab/>
    </w:r>
    <w:r>
      <w:t xml:space="preserve">Pagina </w:t>
    </w:r>
    <w:r>
      <w:rPr>
        <w:rFonts w:ascii="Calibri" w:hAnsi="Calibri"/>
      </w:rPr>
      <w:fldChar w:fldCharType="begin"/>
    </w:r>
    <w:r>
      <w:instrText>PAGE   \* MERGEFORMAT</w:instrText>
    </w:r>
    <w:r>
      <w:rPr>
        <w:rFonts w:ascii="Calibri" w:hAnsi="Calibri"/>
      </w:rPr>
      <w:fldChar w:fldCharType="separate"/>
    </w:r>
    <w:r>
      <w:rPr>
        <w:noProof/>
      </w:rPr>
      <w:t>4</w:t>
    </w:r>
    <w:r>
      <w:fldChar w:fldCharType="end"/>
    </w:r>
  </w:p>
  <w:p w14:paraId="39A1CC24" w14:textId="77777777" w:rsidR="00366E69" w:rsidRDefault="00366E6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10E97" w14:textId="77777777" w:rsidR="00365E9A" w:rsidRDefault="00365E9A" w:rsidP="00E13DB9">
      <w:pPr>
        <w:spacing w:line="240" w:lineRule="auto"/>
      </w:pPr>
      <w:r>
        <w:separator/>
      </w:r>
    </w:p>
  </w:footnote>
  <w:footnote w:type="continuationSeparator" w:id="0">
    <w:p w14:paraId="56AC3903" w14:textId="77777777" w:rsidR="00365E9A" w:rsidRDefault="00365E9A" w:rsidP="00E13D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2684C"/>
    <w:multiLevelType w:val="multilevel"/>
    <w:tmpl w:val="D52A2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5558F"/>
    <w:multiLevelType w:val="multilevel"/>
    <w:tmpl w:val="4136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726B0"/>
    <w:multiLevelType w:val="multilevel"/>
    <w:tmpl w:val="CDDE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82082"/>
    <w:multiLevelType w:val="multilevel"/>
    <w:tmpl w:val="04130029"/>
    <w:lvl w:ilvl="0">
      <w:start w:val="1"/>
      <w:numFmt w:val="decimal"/>
      <w:suff w:val="space"/>
      <w:lvlText w:val="Hoofdstuk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43143CA"/>
    <w:multiLevelType w:val="hybridMultilevel"/>
    <w:tmpl w:val="E1D8B3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C3733D8"/>
    <w:multiLevelType w:val="hybridMultilevel"/>
    <w:tmpl w:val="EFD2D28A"/>
    <w:lvl w:ilvl="0" w:tplc="03BCC40E">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CA4537"/>
    <w:multiLevelType w:val="hybridMultilevel"/>
    <w:tmpl w:val="620CBE2A"/>
    <w:lvl w:ilvl="0" w:tplc="F93C2EB6">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8ED43AA"/>
    <w:multiLevelType w:val="hybridMultilevel"/>
    <w:tmpl w:val="7E54C278"/>
    <w:lvl w:ilvl="0" w:tplc="68BA2122">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4D27B7"/>
    <w:multiLevelType w:val="hybridMultilevel"/>
    <w:tmpl w:val="F17A66F0"/>
    <w:lvl w:ilvl="0" w:tplc="CCAEB4AE">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955661E"/>
    <w:multiLevelType w:val="multilevel"/>
    <w:tmpl w:val="925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332B4"/>
    <w:multiLevelType w:val="hybridMultilevel"/>
    <w:tmpl w:val="6C127BA0"/>
    <w:lvl w:ilvl="0" w:tplc="69DC9D0C">
      <w:start w:val="5"/>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63060A"/>
    <w:multiLevelType w:val="hybridMultilevel"/>
    <w:tmpl w:val="D48C81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444D43"/>
    <w:multiLevelType w:val="multilevel"/>
    <w:tmpl w:val="9BD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260EF"/>
    <w:multiLevelType w:val="hybridMultilevel"/>
    <w:tmpl w:val="1234ACE4"/>
    <w:lvl w:ilvl="0" w:tplc="034AA324">
      <w:start w:val="1"/>
      <w:numFmt w:val="decimal"/>
      <w:lvlText w:val="Bijlage %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BF7A67"/>
    <w:multiLevelType w:val="hybridMultilevel"/>
    <w:tmpl w:val="1BD8B89C"/>
    <w:lvl w:ilvl="0" w:tplc="F93C2EB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063B16"/>
    <w:multiLevelType w:val="multilevel"/>
    <w:tmpl w:val="94E21F6A"/>
    <w:lvl w:ilvl="0">
      <w:start w:val="1"/>
      <w:numFmt w:val="decimal"/>
      <w:pStyle w:val="Kop1"/>
      <w:lvlText w:val="%1"/>
      <w:lvlJc w:val="left"/>
      <w:pPr>
        <w:ind w:left="2700" w:hanging="432"/>
      </w:pPr>
    </w:lvl>
    <w:lvl w:ilvl="1">
      <w:start w:val="1"/>
      <w:numFmt w:val="decimal"/>
      <w:pStyle w:val="Kop2"/>
      <w:lvlText w:val="%1.%2"/>
      <w:lvlJc w:val="left"/>
      <w:pPr>
        <w:ind w:left="9648"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6" w15:restartNumberingAfterBreak="0">
    <w:nsid w:val="3CCB7CCC"/>
    <w:multiLevelType w:val="multilevel"/>
    <w:tmpl w:val="C926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44305"/>
    <w:multiLevelType w:val="multilevel"/>
    <w:tmpl w:val="B49E9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D0ACA"/>
    <w:multiLevelType w:val="multilevel"/>
    <w:tmpl w:val="542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0476A"/>
    <w:multiLevelType w:val="multilevel"/>
    <w:tmpl w:val="04DA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D6AFB"/>
    <w:multiLevelType w:val="hybridMultilevel"/>
    <w:tmpl w:val="1E563E18"/>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C576365"/>
    <w:multiLevelType w:val="hybridMultilevel"/>
    <w:tmpl w:val="41AE08DE"/>
    <w:lvl w:ilvl="0" w:tplc="080860BA">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008132A"/>
    <w:multiLevelType w:val="multilevel"/>
    <w:tmpl w:val="D41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503A98"/>
    <w:multiLevelType w:val="hybridMultilevel"/>
    <w:tmpl w:val="3958337C"/>
    <w:lvl w:ilvl="0" w:tplc="034AA324">
      <w:start w:val="1"/>
      <w:numFmt w:val="decimal"/>
      <w:lvlText w:val="Bijlage %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1E15DDE"/>
    <w:multiLevelType w:val="multilevel"/>
    <w:tmpl w:val="9C14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02028"/>
    <w:multiLevelType w:val="hybridMultilevel"/>
    <w:tmpl w:val="CA800CC2"/>
    <w:lvl w:ilvl="0" w:tplc="C478E2D4">
      <w:start w:val="1"/>
      <w:numFmt w:val="decimal"/>
      <w:pStyle w:val="Bijlage"/>
      <w:lvlText w:val="Bijlage %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65C5FA6"/>
    <w:multiLevelType w:val="hybridMultilevel"/>
    <w:tmpl w:val="8D8844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DE67942"/>
    <w:multiLevelType w:val="multilevel"/>
    <w:tmpl w:val="4A72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766CD5"/>
    <w:multiLevelType w:val="hybridMultilevel"/>
    <w:tmpl w:val="6802B0B0"/>
    <w:lvl w:ilvl="0" w:tplc="2488C266">
      <w:start w:val="9"/>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7F3711"/>
    <w:multiLevelType w:val="multilevel"/>
    <w:tmpl w:val="814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17615"/>
    <w:multiLevelType w:val="hybridMultilevel"/>
    <w:tmpl w:val="AF5037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C750065"/>
    <w:multiLevelType w:val="hybridMultilevel"/>
    <w:tmpl w:val="2EE2ECB8"/>
    <w:lvl w:ilvl="0" w:tplc="034AA324">
      <w:start w:val="1"/>
      <w:numFmt w:val="decimal"/>
      <w:lvlText w:val="Bijlage %1.  "/>
      <w:lvlJc w:val="left"/>
      <w:pPr>
        <w:ind w:left="107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1BF7304"/>
    <w:multiLevelType w:val="hybridMultilevel"/>
    <w:tmpl w:val="5D363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7A84BDB"/>
    <w:multiLevelType w:val="multilevel"/>
    <w:tmpl w:val="6BA4DC9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33"/>
  </w:num>
  <w:num w:numId="2">
    <w:abstractNumId w:val="31"/>
  </w:num>
  <w:num w:numId="3">
    <w:abstractNumId w:val="31"/>
  </w:num>
  <w:num w:numId="4">
    <w:abstractNumId w:val="18"/>
  </w:num>
  <w:num w:numId="5">
    <w:abstractNumId w:val="29"/>
  </w:num>
  <w:num w:numId="6">
    <w:abstractNumId w:val="24"/>
  </w:num>
  <w:num w:numId="7">
    <w:abstractNumId w:val="16"/>
  </w:num>
  <w:num w:numId="8">
    <w:abstractNumId w:val="1"/>
  </w:num>
  <w:num w:numId="9">
    <w:abstractNumId w:val="19"/>
  </w:num>
  <w:num w:numId="10">
    <w:abstractNumId w:val="12"/>
  </w:num>
  <w:num w:numId="11">
    <w:abstractNumId w:val="15"/>
  </w:num>
  <w:num w:numId="12">
    <w:abstractNumId w:val="15"/>
  </w:num>
  <w:num w:numId="13">
    <w:abstractNumId w:val="15"/>
  </w:num>
  <w:num w:numId="14">
    <w:abstractNumId w:val="2"/>
  </w:num>
  <w:num w:numId="15">
    <w:abstractNumId w:val="27"/>
  </w:num>
  <w:num w:numId="16">
    <w:abstractNumId w:val="22"/>
  </w:num>
  <w:num w:numId="17">
    <w:abstractNumId w:val="9"/>
  </w:num>
  <w:num w:numId="18">
    <w:abstractNumId w:val="7"/>
  </w:num>
  <w:num w:numId="19">
    <w:abstractNumId w:val="4"/>
  </w:num>
  <w:num w:numId="20">
    <w:abstractNumId w:val="5"/>
  </w:num>
  <w:num w:numId="21">
    <w:abstractNumId w:val="6"/>
  </w:num>
  <w:num w:numId="22">
    <w:abstractNumId w:val="14"/>
  </w:num>
  <w:num w:numId="23">
    <w:abstractNumId w:val="8"/>
  </w:num>
  <w:num w:numId="24">
    <w:abstractNumId w:val="21"/>
  </w:num>
  <w:num w:numId="25">
    <w:abstractNumId w:val="10"/>
  </w:num>
  <w:num w:numId="26">
    <w:abstractNumId w:val="32"/>
  </w:num>
  <w:num w:numId="27">
    <w:abstractNumId w:val="11"/>
  </w:num>
  <w:num w:numId="28">
    <w:abstractNumId w:val="30"/>
  </w:num>
  <w:num w:numId="29">
    <w:abstractNumId w:val="17"/>
  </w:num>
  <w:num w:numId="30">
    <w:abstractNumId w:val="0"/>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26"/>
  </w:num>
  <w:num w:numId="34">
    <w:abstractNumId w:val="3"/>
  </w:num>
  <w:num w:numId="35">
    <w:abstractNumId w:val="13"/>
  </w:num>
  <w:num w:numId="36">
    <w:abstractNumId w:val="23"/>
  </w:num>
  <w:num w:numId="37">
    <w:abstractNumId w:val="25"/>
  </w:num>
  <w:num w:numId="38">
    <w:abstractNumId w:val="28"/>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57"/>
    <w:rsid w:val="0000489A"/>
    <w:rsid w:val="0000507F"/>
    <w:rsid w:val="000058F5"/>
    <w:rsid w:val="00007A4C"/>
    <w:rsid w:val="00010BAC"/>
    <w:rsid w:val="000233E0"/>
    <w:rsid w:val="00023D8B"/>
    <w:rsid w:val="00024B0A"/>
    <w:rsid w:val="0003119F"/>
    <w:rsid w:val="00031A0D"/>
    <w:rsid w:val="000413C1"/>
    <w:rsid w:val="00043371"/>
    <w:rsid w:val="0004546C"/>
    <w:rsid w:val="000475B7"/>
    <w:rsid w:val="0005228C"/>
    <w:rsid w:val="00056019"/>
    <w:rsid w:val="000656DD"/>
    <w:rsid w:val="00073D8E"/>
    <w:rsid w:val="00077A03"/>
    <w:rsid w:val="00091CB2"/>
    <w:rsid w:val="00094C23"/>
    <w:rsid w:val="0009506C"/>
    <w:rsid w:val="000977C4"/>
    <w:rsid w:val="000A0DCA"/>
    <w:rsid w:val="000A6633"/>
    <w:rsid w:val="000C2D56"/>
    <w:rsid w:val="000D164E"/>
    <w:rsid w:val="000D1F6A"/>
    <w:rsid w:val="000D27A9"/>
    <w:rsid w:val="000D291E"/>
    <w:rsid w:val="000D2B55"/>
    <w:rsid w:val="000D37E7"/>
    <w:rsid w:val="000D40CA"/>
    <w:rsid w:val="000D4FC3"/>
    <w:rsid w:val="000E0C1C"/>
    <w:rsid w:val="000E4AD7"/>
    <w:rsid w:val="000E4F06"/>
    <w:rsid w:val="000E4FC7"/>
    <w:rsid w:val="000E773D"/>
    <w:rsid w:val="000F1814"/>
    <w:rsid w:val="000F2AB0"/>
    <w:rsid w:val="000F3107"/>
    <w:rsid w:val="000F32B3"/>
    <w:rsid w:val="000F3ADD"/>
    <w:rsid w:val="000F4D02"/>
    <w:rsid w:val="000F52B5"/>
    <w:rsid w:val="00103FA3"/>
    <w:rsid w:val="00110493"/>
    <w:rsid w:val="001105E3"/>
    <w:rsid w:val="00117F13"/>
    <w:rsid w:val="0012795D"/>
    <w:rsid w:val="00131758"/>
    <w:rsid w:val="00132627"/>
    <w:rsid w:val="0015250B"/>
    <w:rsid w:val="001536A2"/>
    <w:rsid w:val="00162059"/>
    <w:rsid w:val="001623C7"/>
    <w:rsid w:val="00166B74"/>
    <w:rsid w:val="00167BD0"/>
    <w:rsid w:val="00170AA4"/>
    <w:rsid w:val="00171957"/>
    <w:rsid w:val="00171A53"/>
    <w:rsid w:val="00175C77"/>
    <w:rsid w:val="00177F4C"/>
    <w:rsid w:val="00182D8B"/>
    <w:rsid w:val="001A64BC"/>
    <w:rsid w:val="001C1FD2"/>
    <w:rsid w:val="001D1058"/>
    <w:rsid w:val="001D1ABC"/>
    <w:rsid w:val="001D4491"/>
    <w:rsid w:val="001E624F"/>
    <w:rsid w:val="001F44B6"/>
    <w:rsid w:val="001F7F38"/>
    <w:rsid w:val="00211B17"/>
    <w:rsid w:val="002204B4"/>
    <w:rsid w:val="002258E2"/>
    <w:rsid w:val="00227AF9"/>
    <w:rsid w:val="0023026F"/>
    <w:rsid w:val="002304E7"/>
    <w:rsid w:val="00231A1D"/>
    <w:rsid w:val="00231C74"/>
    <w:rsid w:val="002350E7"/>
    <w:rsid w:val="00237313"/>
    <w:rsid w:val="00237444"/>
    <w:rsid w:val="00241944"/>
    <w:rsid w:val="00242DEF"/>
    <w:rsid w:val="002454EB"/>
    <w:rsid w:val="00252093"/>
    <w:rsid w:val="0025713F"/>
    <w:rsid w:val="00257799"/>
    <w:rsid w:val="0027060F"/>
    <w:rsid w:val="00271050"/>
    <w:rsid w:val="002710DA"/>
    <w:rsid w:val="0027652B"/>
    <w:rsid w:val="00297445"/>
    <w:rsid w:val="002A3A0E"/>
    <w:rsid w:val="002A6D52"/>
    <w:rsid w:val="002D59E5"/>
    <w:rsid w:val="002E3825"/>
    <w:rsid w:val="002E7C3D"/>
    <w:rsid w:val="002F1280"/>
    <w:rsid w:val="00301E36"/>
    <w:rsid w:val="003102AC"/>
    <w:rsid w:val="00316949"/>
    <w:rsid w:val="0031786D"/>
    <w:rsid w:val="003264D7"/>
    <w:rsid w:val="00343F89"/>
    <w:rsid w:val="00364973"/>
    <w:rsid w:val="00365E9A"/>
    <w:rsid w:val="00366E69"/>
    <w:rsid w:val="0037121D"/>
    <w:rsid w:val="00375068"/>
    <w:rsid w:val="00377EEE"/>
    <w:rsid w:val="00385010"/>
    <w:rsid w:val="003854E9"/>
    <w:rsid w:val="003902C6"/>
    <w:rsid w:val="003907C1"/>
    <w:rsid w:val="003979DA"/>
    <w:rsid w:val="003A356C"/>
    <w:rsid w:val="003C3EAC"/>
    <w:rsid w:val="003C7123"/>
    <w:rsid w:val="003E1DC6"/>
    <w:rsid w:val="003F6CF9"/>
    <w:rsid w:val="00401852"/>
    <w:rsid w:val="00402A0A"/>
    <w:rsid w:val="00407FF2"/>
    <w:rsid w:val="00413F6A"/>
    <w:rsid w:val="00417AC0"/>
    <w:rsid w:val="00423257"/>
    <w:rsid w:val="004308C3"/>
    <w:rsid w:val="00435640"/>
    <w:rsid w:val="004365FD"/>
    <w:rsid w:val="00445852"/>
    <w:rsid w:val="00452D6F"/>
    <w:rsid w:val="004612CE"/>
    <w:rsid w:val="0047043A"/>
    <w:rsid w:val="00480119"/>
    <w:rsid w:val="00481D5D"/>
    <w:rsid w:val="00496D2D"/>
    <w:rsid w:val="004A28FC"/>
    <w:rsid w:val="004B566B"/>
    <w:rsid w:val="004D34D7"/>
    <w:rsid w:val="004E037C"/>
    <w:rsid w:val="004E3F13"/>
    <w:rsid w:val="004F68A6"/>
    <w:rsid w:val="004F68DE"/>
    <w:rsid w:val="00504F66"/>
    <w:rsid w:val="005050C6"/>
    <w:rsid w:val="00520A7E"/>
    <w:rsid w:val="00533E03"/>
    <w:rsid w:val="00542108"/>
    <w:rsid w:val="005517FC"/>
    <w:rsid w:val="00552E9C"/>
    <w:rsid w:val="0057011A"/>
    <w:rsid w:val="00572E0B"/>
    <w:rsid w:val="00572E1E"/>
    <w:rsid w:val="0057683A"/>
    <w:rsid w:val="00580431"/>
    <w:rsid w:val="00584926"/>
    <w:rsid w:val="00585FEE"/>
    <w:rsid w:val="0059198E"/>
    <w:rsid w:val="005939D0"/>
    <w:rsid w:val="005958CD"/>
    <w:rsid w:val="005A46F8"/>
    <w:rsid w:val="005B099E"/>
    <w:rsid w:val="005B4604"/>
    <w:rsid w:val="005B66D2"/>
    <w:rsid w:val="005C1171"/>
    <w:rsid w:val="005D0A72"/>
    <w:rsid w:val="005D1795"/>
    <w:rsid w:val="005E3557"/>
    <w:rsid w:val="005E4664"/>
    <w:rsid w:val="005E50E1"/>
    <w:rsid w:val="005E7B01"/>
    <w:rsid w:val="005F5ACE"/>
    <w:rsid w:val="00600E05"/>
    <w:rsid w:val="0060410A"/>
    <w:rsid w:val="00610F36"/>
    <w:rsid w:val="006120C9"/>
    <w:rsid w:val="00612E99"/>
    <w:rsid w:val="0062076A"/>
    <w:rsid w:val="006262C6"/>
    <w:rsid w:val="0063644E"/>
    <w:rsid w:val="006374DF"/>
    <w:rsid w:val="00645F51"/>
    <w:rsid w:val="00654C9F"/>
    <w:rsid w:val="00657127"/>
    <w:rsid w:val="0068092D"/>
    <w:rsid w:val="00683799"/>
    <w:rsid w:val="00692D1F"/>
    <w:rsid w:val="006A11FC"/>
    <w:rsid w:val="006B1524"/>
    <w:rsid w:val="006B1CA8"/>
    <w:rsid w:val="006B28BA"/>
    <w:rsid w:val="006B28D4"/>
    <w:rsid w:val="006B5336"/>
    <w:rsid w:val="006C0280"/>
    <w:rsid w:val="006C403F"/>
    <w:rsid w:val="006C614E"/>
    <w:rsid w:val="006D2042"/>
    <w:rsid w:val="006E1501"/>
    <w:rsid w:val="006F75F5"/>
    <w:rsid w:val="00705DCB"/>
    <w:rsid w:val="007170CD"/>
    <w:rsid w:val="00724334"/>
    <w:rsid w:val="00730DD0"/>
    <w:rsid w:val="00733290"/>
    <w:rsid w:val="00733FBA"/>
    <w:rsid w:val="007365CB"/>
    <w:rsid w:val="007400CD"/>
    <w:rsid w:val="007432E6"/>
    <w:rsid w:val="0074640E"/>
    <w:rsid w:val="00760312"/>
    <w:rsid w:val="007650F1"/>
    <w:rsid w:val="00765D0F"/>
    <w:rsid w:val="00767656"/>
    <w:rsid w:val="00771802"/>
    <w:rsid w:val="00780D79"/>
    <w:rsid w:val="00781CCE"/>
    <w:rsid w:val="0079042E"/>
    <w:rsid w:val="00790BFF"/>
    <w:rsid w:val="00792AE3"/>
    <w:rsid w:val="00795051"/>
    <w:rsid w:val="00795C04"/>
    <w:rsid w:val="0079799A"/>
    <w:rsid w:val="007A1255"/>
    <w:rsid w:val="007A238B"/>
    <w:rsid w:val="007A7D3E"/>
    <w:rsid w:val="007C7E70"/>
    <w:rsid w:val="007D5BFB"/>
    <w:rsid w:val="007E6F86"/>
    <w:rsid w:val="007F0732"/>
    <w:rsid w:val="00803E3A"/>
    <w:rsid w:val="00805335"/>
    <w:rsid w:val="008066AD"/>
    <w:rsid w:val="00823373"/>
    <w:rsid w:val="00825639"/>
    <w:rsid w:val="00843587"/>
    <w:rsid w:val="00845B63"/>
    <w:rsid w:val="00863557"/>
    <w:rsid w:val="00863FD5"/>
    <w:rsid w:val="008640DA"/>
    <w:rsid w:val="00864877"/>
    <w:rsid w:val="008673DF"/>
    <w:rsid w:val="008711DD"/>
    <w:rsid w:val="0087192A"/>
    <w:rsid w:val="008816A8"/>
    <w:rsid w:val="0088597B"/>
    <w:rsid w:val="0088673D"/>
    <w:rsid w:val="008A02AC"/>
    <w:rsid w:val="008A0326"/>
    <w:rsid w:val="008A243F"/>
    <w:rsid w:val="008A334C"/>
    <w:rsid w:val="008B558E"/>
    <w:rsid w:val="008C052F"/>
    <w:rsid w:val="008C057B"/>
    <w:rsid w:val="008D1662"/>
    <w:rsid w:val="008E37CE"/>
    <w:rsid w:val="008F0446"/>
    <w:rsid w:val="008F2105"/>
    <w:rsid w:val="008F3209"/>
    <w:rsid w:val="008F5ADD"/>
    <w:rsid w:val="00906657"/>
    <w:rsid w:val="00917B3A"/>
    <w:rsid w:val="00920FA1"/>
    <w:rsid w:val="00923522"/>
    <w:rsid w:val="00932796"/>
    <w:rsid w:val="009343DC"/>
    <w:rsid w:val="00941DD4"/>
    <w:rsid w:val="00943C79"/>
    <w:rsid w:val="009458D7"/>
    <w:rsid w:val="00945FC4"/>
    <w:rsid w:val="00946401"/>
    <w:rsid w:val="009507A1"/>
    <w:rsid w:val="00950F01"/>
    <w:rsid w:val="00951C5B"/>
    <w:rsid w:val="00965086"/>
    <w:rsid w:val="00965EC4"/>
    <w:rsid w:val="009670E0"/>
    <w:rsid w:val="009678BD"/>
    <w:rsid w:val="00972816"/>
    <w:rsid w:val="00977D7B"/>
    <w:rsid w:val="00991EA1"/>
    <w:rsid w:val="00996180"/>
    <w:rsid w:val="009A00F3"/>
    <w:rsid w:val="009A41A2"/>
    <w:rsid w:val="009A69BE"/>
    <w:rsid w:val="009B1C07"/>
    <w:rsid w:val="009B1D60"/>
    <w:rsid w:val="009B4D5E"/>
    <w:rsid w:val="009B6360"/>
    <w:rsid w:val="009C431F"/>
    <w:rsid w:val="009D6C8E"/>
    <w:rsid w:val="009E60A7"/>
    <w:rsid w:val="009F0F9B"/>
    <w:rsid w:val="009F2CBB"/>
    <w:rsid w:val="009F6B3A"/>
    <w:rsid w:val="00A01340"/>
    <w:rsid w:val="00A051C4"/>
    <w:rsid w:val="00A05C95"/>
    <w:rsid w:val="00A16AEC"/>
    <w:rsid w:val="00A25057"/>
    <w:rsid w:val="00A33076"/>
    <w:rsid w:val="00A37BF3"/>
    <w:rsid w:val="00A416C7"/>
    <w:rsid w:val="00A60D08"/>
    <w:rsid w:val="00A70A6F"/>
    <w:rsid w:val="00A84B72"/>
    <w:rsid w:val="00AB2383"/>
    <w:rsid w:val="00AB3993"/>
    <w:rsid w:val="00AB54E8"/>
    <w:rsid w:val="00AB58EF"/>
    <w:rsid w:val="00AC1568"/>
    <w:rsid w:val="00AD0743"/>
    <w:rsid w:val="00AD0827"/>
    <w:rsid w:val="00AD12A9"/>
    <w:rsid w:val="00AD27F1"/>
    <w:rsid w:val="00AD3EA3"/>
    <w:rsid w:val="00AD5E0C"/>
    <w:rsid w:val="00AD6E6C"/>
    <w:rsid w:val="00AE4836"/>
    <w:rsid w:val="00AF6656"/>
    <w:rsid w:val="00B05517"/>
    <w:rsid w:val="00B06D50"/>
    <w:rsid w:val="00B10ADC"/>
    <w:rsid w:val="00B21009"/>
    <w:rsid w:val="00B24876"/>
    <w:rsid w:val="00B30864"/>
    <w:rsid w:val="00B32BAC"/>
    <w:rsid w:val="00B43B17"/>
    <w:rsid w:val="00B50D52"/>
    <w:rsid w:val="00B545AB"/>
    <w:rsid w:val="00B54A61"/>
    <w:rsid w:val="00B61965"/>
    <w:rsid w:val="00B6201F"/>
    <w:rsid w:val="00B62C91"/>
    <w:rsid w:val="00B65F59"/>
    <w:rsid w:val="00B717AC"/>
    <w:rsid w:val="00B866C3"/>
    <w:rsid w:val="00B94615"/>
    <w:rsid w:val="00BA56E2"/>
    <w:rsid w:val="00BC090A"/>
    <w:rsid w:val="00BC208E"/>
    <w:rsid w:val="00BC68AA"/>
    <w:rsid w:val="00BC6B28"/>
    <w:rsid w:val="00BD0771"/>
    <w:rsid w:val="00BE2063"/>
    <w:rsid w:val="00BE4A57"/>
    <w:rsid w:val="00BF11EC"/>
    <w:rsid w:val="00BF1BFB"/>
    <w:rsid w:val="00BF5AD0"/>
    <w:rsid w:val="00C02DFB"/>
    <w:rsid w:val="00C113B6"/>
    <w:rsid w:val="00C15024"/>
    <w:rsid w:val="00C15E91"/>
    <w:rsid w:val="00C16C19"/>
    <w:rsid w:val="00C21A86"/>
    <w:rsid w:val="00C23EDF"/>
    <w:rsid w:val="00C2512C"/>
    <w:rsid w:val="00C31710"/>
    <w:rsid w:val="00C40908"/>
    <w:rsid w:val="00C40BDB"/>
    <w:rsid w:val="00C55EDF"/>
    <w:rsid w:val="00C561B2"/>
    <w:rsid w:val="00C65BDD"/>
    <w:rsid w:val="00C7235E"/>
    <w:rsid w:val="00C7472A"/>
    <w:rsid w:val="00C82099"/>
    <w:rsid w:val="00C86B19"/>
    <w:rsid w:val="00C87664"/>
    <w:rsid w:val="00C90E56"/>
    <w:rsid w:val="00CA0B9D"/>
    <w:rsid w:val="00CC0F6C"/>
    <w:rsid w:val="00CC6D5E"/>
    <w:rsid w:val="00CD2DD5"/>
    <w:rsid w:val="00CD48EA"/>
    <w:rsid w:val="00CD4E5E"/>
    <w:rsid w:val="00CF180B"/>
    <w:rsid w:val="00D05B4C"/>
    <w:rsid w:val="00D0612D"/>
    <w:rsid w:val="00D072FA"/>
    <w:rsid w:val="00D11CD1"/>
    <w:rsid w:val="00D15C7B"/>
    <w:rsid w:val="00D23760"/>
    <w:rsid w:val="00D24755"/>
    <w:rsid w:val="00D25358"/>
    <w:rsid w:val="00D4446C"/>
    <w:rsid w:val="00D568ED"/>
    <w:rsid w:val="00D57803"/>
    <w:rsid w:val="00D70664"/>
    <w:rsid w:val="00D732A0"/>
    <w:rsid w:val="00D748CE"/>
    <w:rsid w:val="00D80370"/>
    <w:rsid w:val="00D81495"/>
    <w:rsid w:val="00D92AEB"/>
    <w:rsid w:val="00DA0F79"/>
    <w:rsid w:val="00DB1B2F"/>
    <w:rsid w:val="00DB3EDC"/>
    <w:rsid w:val="00DC17D7"/>
    <w:rsid w:val="00DC79BC"/>
    <w:rsid w:val="00DC7A5B"/>
    <w:rsid w:val="00DF20AB"/>
    <w:rsid w:val="00DF260D"/>
    <w:rsid w:val="00DF6CD9"/>
    <w:rsid w:val="00E10EFD"/>
    <w:rsid w:val="00E11D28"/>
    <w:rsid w:val="00E13808"/>
    <w:rsid w:val="00E13DB9"/>
    <w:rsid w:val="00E172DA"/>
    <w:rsid w:val="00E20B0D"/>
    <w:rsid w:val="00E23625"/>
    <w:rsid w:val="00E32AB4"/>
    <w:rsid w:val="00E346E6"/>
    <w:rsid w:val="00E35B32"/>
    <w:rsid w:val="00E41DEF"/>
    <w:rsid w:val="00E55347"/>
    <w:rsid w:val="00E55804"/>
    <w:rsid w:val="00E55C75"/>
    <w:rsid w:val="00E57ACC"/>
    <w:rsid w:val="00E629A7"/>
    <w:rsid w:val="00E71FFE"/>
    <w:rsid w:val="00E77290"/>
    <w:rsid w:val="00E82F0A"/>
    <w:rsid w:val="00E86B19"/>
    <w:rsid w:val="00E87EC7"/>
    <w:rsid w:val="00E907BD"/>
    <w:rsid w:val="00E94A3B"/>
    <w:rsid w:val="00E955B9"/>
    <w:rsid w:val="00EA30F9"/>
    <w:rsid w:val="00EB1AFB"/>
    <w:rsid w:val="00EB4B4D"/>
    <w:rsid w:val="00EB7667"/>
    <w:rsid w:val="00EC1B6D"/>
    <w:rsid w:val="00EC22D9"/>
    <w:rsid w:val="00ED2CCB"/>
    <w:rsid w:val="00ED3040"/>
    <w:rsid w:val="00ED58B8"/>
    <w:rsid w:val="00EE181D"/>
    <w:rsid w:val="00EE5D0C"/>
    <w:rsid w:val="00EE7992"/>
    <w:rsid w:val="00EF4B38"/>
    <w:rsid w:val="00EF75B2"/>
    <w:rsid w:val="00EF7A20"/>
    <w:rsid w:val="00EF7AFA"/>
    <w:rsid w:val="00F04059"/>
    <w:rsid w:val="00F05B02"/>
    <w:rsid w:val="00F10440"/>
    <w:rsid w:val="00F10BC2"/>
    <w:rsid w:val="00F116BA"/>
    <w:rsid w:val="00F1209A"/>
    <w:rsid w:val="00F25900"/>
    <w:rsid w:val="00F2638B"/>
    <w:rsid w:val="00F27289"/>
    <w:rsid w:val="00F31985"/>
    <w:rsid w:val="00F34219"/>
    <w:rsid w:val="00F37751"/>
    <w:rsid w:val="00F418C4"/>
    <w:rsid w:val="00F437CE"/>
    <w:rsid w:val="00F4699E"/>
    <w:rsid w:val="00F5541C"/>
    <w:rsid w:val="00F56AE7"/>
    <w:rsid w:val="00F5745B"/>
    <w:rsid w:val="00F61F41"/>
    <w:rsid w:val="00F63275"/>
    <w:rsid w:val="00F73773"/>
    <w:rsid w:val="00F73844"/>
    <w:rsid w:val="00F8247A"/>
    <w:rsid w:val="00F86A82"/>
    <w:rsid w:val="00F945CC"/>
    <w:rsid w:val="00F94790"/>
    <w:rsid w:val="00FA114B"/>
    <w:rsid w:val="00FA1315"/>
    <w:rsid w:val="00FA75B4"/>
    <w:rsid w:val="00FB0015"/>
    <w:rsid w:val="00FB0357"/>
    <w:rsid w:val="00FB64AA"/>
    <w:rsid w:val="00FC2A29"/>
    <w:rsid w:val="00FC43A1"/>
    <w:rsid w:val="00FC4995"/>
    <w:rsid w:val="00FC7AE2"/>
    <w:rsid w:val="00FD0440"/>
    <w:rsid w:val="00FD565C"/>
    <w:rsid w:val="00FD5CAC"/>
    <w:rsid w:val="00FE5923"/>
    <w:rsid w:val="00FE6A0F"/>
    <w:rsid w:val="00FF15D7"/>
    <w:rsid w:val="00FF6D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02B92"/>
  <w15:docId w15:val="{455274AA-0489-45FA-AAC3-FF9FA3BE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1A1D"/>
    <w:pPr>
      <w:spacing w:line="276" w:lineRule="auto"/>
    </w:pPr>
    <w:rPr>
      <w:sz w:val="22"/>
      <w:szCs w:val="22"/>
      <w:lang w:eastAsia="en-US"/>
    </w:rPr>
  </w:style>
  <w:style w:type="paragraph" w:styleId="Kop1">
    <w:name w:val="heading 1"/>
    <w:basedOn w:val="Standaard"/>
    <w:next w:val="Standaard"/>
    <w:link w:val="Kop1Char"/>
    <w:autoRedefine/>
    <w:uiPriority w:val="9"/>
    <w:qFormat/>
    <w:rsid w:val="00C86B19"/>
    <w:pPr>
      <w:keepNext/>
      <w:keepLines/>
      <w:pageBreakBefore/>
      <w:numPr>
        <w:numId w:val="11"/>
      </w:numPr>
      <w:spacing w:before="480" w:after="360"/>
      <w:outlineLvl w:val="0"/>
    </w:pPr>
    <w:rPr>
      <w:rFonts w:ascii="Cambria" w:eastAsia="Times New Roman" w:hAnsi="Cambria"/>
      <w:b/>
      <w:bCs/>
      <w:color w:val="365F91"/>
      <w:sz w:val="28"/>
      <w:szCs w:val="28"/>
    </w:rPr>
  </w:style>
  <w:style w:type="paragraph" w:styleId="Kop2">
    <w:name w:val="heading 2"/>
    <w:basedOn w:val="Standaard"/>
    <w:next w:val="Standaard"/>
    <w:link w:val="Kop2Char"/>
    <w:autoRedefine/>
    <w:uiPriority w:val="9"/>
    <w:unhideWhenUsed/>
    <w:qFormat/>
    <w:rsid w:val="00977D7B"/>
    <w:pPr>
      <w:keepNext/>
      <w:keepLines/>
      <w:numPr>
        <w:ilvl w:val="1"/>
        <w:numId w:val="11"/>
      </w:numPr>
      <w:spacing w:before="200"/>
      <w:ind w:left="-284" w:firstLine="0"/>
      <w:outlineLvl w:val="1"/>
    </w:pPr>
    <w:rPr>
      <w:rFonts w:ascii="Cambria" w:eastAsia="Times New Roman" w:hAnsi="Cambria"/>
      <w:b/>
      <w:bCs/>
      <w:color w:val="4F81BD"/>
      <w:sz w:val="24"/>
      <w:szCs w:val="32"/>
    </w:rPr>
  </w:style>
  <w:style w:type="paragraph" w:styleId="Kop3">
    <w:name w:val="heading 3"/>
    <w:basedOn w:val="Standaard"/>
    <w:next w:val="Standaard"/>
    <w:link w:val="Kop3Char"/>
    <w:uiPriority w:val="9"/>
    <w:unhideWhenUsed/>
    <w:qFormat/>
    <w:rsid w:val="006C403F"/>
    <w:pPr>
      <w:keepNext/>
      <w:keepLines/>
      <w:numPr>
        <w:ilvl w:val="2"/>
        <w:numId w:val="11"/>
      </w:numPr>
      <w:spacing w:before="200"/>
      <w:outlineLvl w:val="2"/>
    </w:pPr>
    <w:rPr>
      <w:rFonts w:ascii="Cambria" w:eastAsia="Times New Roman" w:hAnsi="Cambria"/>
      <w:b/>
      <w:bCs/>
      <w:color w:val="4F81BD"/>
    </w:rPr>
  </w:style>
  <w:style w:type="paragraph" w:styleId="Kop4">
    <w:name w:val="heading 4"/>
    <w:basedOn w:val="Standaard"/>
    <w:next w:val="Standaard"/>
    <w:link w:val="Kop4Char"/>
    <w:uiPriority w:val="9"/>
    <w:unhideWhenUsed/>
    <w:qFormat/>
    <w:rsid w:val="0068092D"/>
    <w:pPr>
      <w:keepNext/>
      <w:keepLines/>
      <w:numPr>
        <w:ilvl w:val="3"/>
        <w:numId w:val="11"/>
      </w:numPr>
      <w:spacing w:before="200"/>
      <w:outlineLvl w:val="3"/>
    </w:pPr>
    <w:rPr>
      <w:rFonts w:ascii="Cambria" w:eastAsia="Times New Roman" w:hAnsi="Cambria"/>
      <w:b/>
      <w:bCs/>
      <w:i/>
      <w:iCs/>
      <w:color w:val="4F81BD"/>
    </w:rPr>
  </w:style>
  <w:style w:type="paragraph" w:styleId="Kop5">
    <w:name w:val="heading 5"/>
    <w:basedOn w:val="Standaard"/>
    <w:next w:val="Standaard"/>
    <w:link w:val="Kop5Char"/>
    <w:uiPriority w:val="9"/>
    <w:semiHidden/>
    <w:unhideWhenUsed/>
    <w:qFormat/>
    <w:rsid w:val="0068092D"/>
    <w:pPr>
      <w:keepNext/>
      <w:keepLines/>
      <w:numPr>
        <w:ilvl w:val="4"/>
        <w:numId w:val="11"/>
      </w:numPr>
      <w:spacing w:before="200"/>
      <w:outlineLvl w:val="4"/>
    </w:pPr>
    <w:rPr>
      <w:rFonts w:ascii="Cambria" w:eastAsia="Times New Roman" w:hAnsi="Cambria"/>
      <w:color w:val="243F60"/>
    </w:rPr>
  </w:style>
  <w:style w:type="paragraph" w:styleId="Kop6">
    <w:name w:val="heading 6"/>
    <w:basedOn w:val="Standaard"/>
    <w:next w:val="Standaard"/>
    <w:link w:val="Kop6Char"/>
    <w:uiPriority w:val="9"/>
    <w:semiHidden/>
    <w:unhideWhenUsed/>
    <w:qFormat/>
    <w:rsid w:val="0068092D"/>
    <w:pPr>
      <w:keepNext/>
      <w:keepLines/>
      <w:numPr>
        <w:ilvl w:val="5"/>
        <w:numId w:val="11"/>
      </w:numPr>
      <w:spacing w:before="200"/>
      <w:outlineLvl w:val="5"/>
    </w:pPr>
    <w:rPr>
      <w:rFonts w:ascii="Cambria" w:eastAsia="Times New Roman" w:hAnsi="Cambria"/>
      <w:i/>
      <w:iCs/>
      <w:color w:val="243F60"/>
    </w:rPr>
  </w:style>
  <w:style w:type="paragraph" w:styleId="Kop7">
    <w:name w:val="heading 7"/>
    <w:basedOn w:val="Standaard"/>
    <w:next w:val="Standaard"/>
    <w:link w:val="Kop7Char"/>
    <w:uiPriority w:val="9"/>
    <w:semiHidden/>
    <w:unhideWhenUsed/>
    <w:qFormat/>
    <w:rsid w:val="0068092D"/>
    <w:pPr>
      <w:keepNext/>
      <w:keepLines/>
      <w:numPr>
        <w:ilvl w:val="6"/>
        <w:numId w:val="11"/>
      </w:numPr>
      <w:spacing w:before="200"/>
      <w:outlineLvl w:val="6"/>
    </w:pPr>
    <w:rPr>
      <w:rFonts w:ascii="Cambria" w:eastAsia="Times New Roman" w:hAnsi="Cambria"/>
      <w:i/>
      <w:iCs/>
      <w:color w:val="404040"/>
    </w:rPr>
  </w:style>
  <w:style w:type="paragraph" w:styleId="Kop8">
    <w:name w:val="heading 8"/>
    <w:basedOn w:val="Standaard"/>
    <w:next w:val="Standaard"/>
    <w:link w:val="Kop8Char"/>
    <w:uiPriority w:val="9"/>
    <w:semiHidden/>
    <w:unhideWhenUsed/>
    <w:qFormat/>
    <w:rsid w:val="0068092D"/>
    <w:pPr>
      <w:keepNext/>
      <w:keepLines/>
      <w:numPr>
        <w:ilvl w:val="7"/>
        <w:numId w:val="11"/>
      </w:numPr>
      <w:spacing w:before="200"/>
      <w:outlineLvl w:val="7"/>
    </w:pPr>
    <w:rPr>
      <w:rFonts w:ascii="Cambria" w:eastAsia="Times New Roman" w:hAnsi="Cambria"/>
      <w:color w:val="404040"/>
      <w:sz w:val="20"/>
      <w:szCs w:val="20"/>
    </w:rPr>
  </w:style>
  <w:style w:type="paragraph" w:styleId="Kop9">
    <w:name w:val="heading 9"/>
    <w:basedOn w:val="Standaard"/>
    <w:next w:val="Standaard"/>
    <w:link w:val="Kop9Char"/>
    <w:uiPriority w:val="9"/>
    <w:semiHidden/>
    <w:unhideWhenUsed/>
    <w:qFormat/>
    <w:rsid w:val="0068092D"/>
    <w:pPr>
      <w:keepNext/>
      <w:keepLines/>
      <w:numPr>
        <w:ilvl w:val="8"/>
        <w:numId w:val="11"/>
      </w:numPr>
      <w:spacing w:before="200"/>
      <w:outlineLvl w:val="8"/>
    </w:pPr>
    <w:rPr>
      <w:rFonts w:ascii="Cambria" w:eastAsia="Times New Roman" w:hAnsi="Cambria"/>
      <w:i/>
      <w:iCs/>
      <w:color w:val="40404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86B19"/>
    <w:rPr>
      <w:rFonts w:ascii="Cambria" w:eastAsia="Times New Roman" w:hAnsi="Cambria" w:cs="Times New Roman"/>
      <w:b/>
      <w:bCs/>
      <w:color w:val="365F91"/>
      <w:sz w:val="28"/>
      <w:szCs w:val="28"/>
    </w:rPr>
  </w:style>
  <w:style w:type="paragraph" w:customStyle="1" w:styleId="Bijlage">
    <w:name w:val="Bijlage"/>
    <w:basedOn w:val="Kop1"/>
    <w:next w:val="Standaard"/>
    <w:link w:val="BijlageChar"/>
    <w:autoRedefine/>
    <w:qFormat/>
    <w:rsid w:val="00C90E56"/>
    <w:pPr>
      <w:keepNext w:val="0"/>
      <w:keepLines w:val="0"/>
      <w:numPr>
        <w:numId w:val="37"/>
      </w:numPr>
      <w:spacing w:before="120" w:after="240" w:line="240" w:lineRule="auto"/>
    </w:pPr>
    <w:rPr>
      <w:rFonts w:ascii="Fontys Frutiger" w:eastAsia="Calibri" w:hAnsi="Fontys Frutiger"/>
      <w:bCs w:val="0"/>
      <w:color w:val="auto"/>
      <w:szCs w:val="24"/>
      <w:lang w:eastAsia="nl-NL"/>
    </w:rPr>
  </w:style>
  <w:style w:type="character" w:customStyle="1" w:styleId="BijlageChar">
    <w:name w:val="Bijlage Char"/>
    <w:link w:val="Bijlage"/>
    <w:rsid w:val="00C90E56"/>
    <w:rPr>
      <w:rFonts w:ascii="Fontys Frutiger" w:hAnsi="Fontys Frutiger"/>
      <w:b/>
      <w:sz w:val="28"/>
      <w:szCs w:val="24"/>
      <w:lang w:eastAsia="nl-NL"/>
    </w:rPr>
  </w:style>
  <w:style w:type="character" w:customStyle="1" w:styleId="Kop2Char">
    <w:name w:val="Kop 2 Char"/>
    <w:link w:val="Kop2"/>
    <w:uiPriority w:val="9"/>
    <w:rsid w:val="00977D7B"/>
    <w:rPr>
      <w:rFonts w:ascii="Cambria" w:eastAsia="Times New Roman" w:hAnsi="Cambria" w:cs="Times New Roman"/>
      <w:b/>
      <w:bCs/>
      <w:color w:val="4F81BD"/>
      <w:sz w:val="24"/>
      <w:szCs w:val="32"/>
    </w:rPr>
  </w:style>
  <w:style w:type="character" w:customStyle="1" w:styleId="Kop3Char">
    <w:name w:val="Kop 3 Char"/>
    <w:link w:val="Kop3"/>
    <w:uiPriority w:val="9"/>
    <w:rsid w:val="006C403F"/>
    <w:rPr>
      <w:rFonts w:ascii="Cambria" w:eastAsia="Times New Roman" w:hAnsi="Cambria" w:cs="Times New Roman"/>
      <w:b/>
      <w:bCs/>
      <w:color w:val="4F81BD"/>
    </w:rPr>
  </w:style>
  <w:style w:type="paragraph" w:styleId="Titel">
    <w:name w:val="Title"/>
    <w:basedOn w:val="Standaard"/>
    <w:next w:val="Standaard"/>
    <w:link w:val="TitelChar"/>
    <w:uiPriority w:val="10"/>
    <w:qFormat/>
    <w:rsid w:val="00E13DB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link w:val="Titel"/>
    <w:uiPriority w:val="10"/>
    <w:rsid w:val="00E13DB9"/>
    <w:rPr>
      <w:rFonts w:ascii="Cambria" w:eastAsia="Times New Roman" w:hAnsi="Cambria" w:cs="Times New Roman"/>
      <w:color w:val="17365D"/>
      <w:spacing w:val="5"/>
      <w:kern w:val="28"/>
      <w:sz w:val="52"/>
      <w:szCs w:val="52"/>
    </w:rPr>
  </w:style>
  <w:style w:type="table" w:styleId="Tabelraster">
    <w:name w:val="Table Grid"/>
    <w:basedOn w:val="Standaardtabel"/>
    <w:uiPriority w:val="59"/>
    <w:rsid w:val="00E13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13DB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3DB9"/>
  </w:style>
  <w:style w:type="paragraph" w:styleId="Voettekst">
    <w:name w:val="footer"/>
    <w:basedOn w:val="Standaard"/>
    <w:link w:val="VoettekstChar"/>
    <w:uiPriority w:val="99"/>
    <w:unhideWhenUsed/>
    <w:rsid w:val="00E13DB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3DB9"/>
  </w:style>
  <w:style w:type="paragraph" w:styleId="Ballontekst">
    <w:name w:val="Balloon Text"/>
    <w:basedOn w:val="Standaard"/>
    <w:link w:val="BallontekstChar"/>
    <w:uiPriority w:val="99"/>
    <w:semiHidden/>
    <w:unhideWhenUsed/>
    <w:rsid w:val="00E13DB9"/>
    <w:pPr>
      <w:spacing w:line="240" w:lineRule="auto"/>
    </w:pPr>
    <w:rPr>
      <w:rFonts w:ascii="Tahoma" w:hAnsi="Tahoma" w:cs="Tahoma"/>
      <w:sz w:val="16"/>
      <w:szCs w:val="16"/>
    </w:rPr>
  </w:style>
  <w:style w:type="character" w:customStyle="1" w:styleId="BallontekstChar">
    <w:name w:val="Ballontekst Char"/>
    <w:link w:val="Ballontekst"/>
    <w:uiPriority w:val="99"/>
    <w:semiHidden/>
    <w:rsid w:val="00E13DB9"/>
    <w:rPr>
      <w:rFonts w:ascii="Tahoma" w:hAnsi="Tahoma" w:cs="Tahoma"/>
      <w:sz w:val="16"/>
      <w:szCs w:val="16"/>
    </w:rPr>
  </w:style>
  <w:style w:type="paragraph" w:styleId="Inhopg1">
    <w:name w:val="toc 1"/>
    <w:basedOn w:val="Standaard"/>
    <w:next w:val="Standaard"/>
    <w:autoRedefine/>
    <w:uiPriority w:val="39"/>
    <w:unhideWhenUsed/>
    <w:qFormat/>
    <w:rsid w:val="00917B3A"/>
    <w:pPr>
      <w:spacing w:after="100"/>
    </w:pPr>
    <w:rPr>
      <w:rFonts w:eastAsia="Times New Roman"/>
      <w:lang w:eastAsia="nl-NL"/>
    </w:rPr>
  </w:style>
  <w:style w:type="character" w:styleId="Hyperlink">
    <w:name w:val="Hyperlink"/>
    <w:uiPriority w:val="99"/>
    <w:unhideWhenUsed/>
    <w:rsid w:val="00917B3A"/>
    <w:rPr>
      <w:color w:val="0000FF"/>
      <w:u w:val="single"/>
    </w:rPr>
  </w:style>
  <w:style w:type="paragraph" w:styleId="Kopvaninhoudsopgave">
    <w:name w:val="TOC Heading"/>
    <w:basedOn w:val="Kop1"/>
    <w:next w:val="Standaard"/>
    <w:uiPriority w:val="39"/>
    <w:unhideWhenUsed/>
    <w:qFormat/>
    <w:rsid w:val="00917B3A"/>
    <w:pPr>
      <w:spacing w:before="240" w:after="240"/>
      <w:outlineLvl w:val="9"/>
    </w:pPr>
    <w:rPr>
      <w:lang w:eastAsia="nl-NL"/>
    </w:rPr>
  </w:style>
  <w:style w:type="paragraph" w:styleId="Inhopg2">
    <w:name w:val="toc 2"/>
    <w:basedOn w:val="Standaard"/>
    <w:next w:val="Standaard"/>
    <w:autoRedefine/>
    <w:uiPriority w:val="39"/>
    <w:unhideWhenUsed/>
    <w:qFormat/>
    <w:rsid w:val="00917B3A"/>
    <w:pPr>
      <w:spacing w:after="100"/>
      <w:ind w:left="220"/>
    </w:pPr>
    <w:rPr>
      <w:rFonts w:eastAsia="Times New Roman"/>
      <w:lang w:eastAsia="nl-NL"/>
    </w:rPr>
  </w:style>
  <w:style w:type="paragraph" w:styleId="Geenafstand">
    <w:name w:val="No Spacing"/>
    <w:uiPriority w:val="1"/>
    <w:qFormat/>
    <w:rsid w:val="004308C3"/>
    <w:rPr>
      <w:sz w:val="22"/>
      <w:szCs w:val="22"/>
      <w:lang w:eastAsia="en-US"/>
    </w:rPr>
  </w:style>
  <w:style w:type="character" w:customStyle="1" w:styleId="Kop4Char">
    <w:name w:val="Kop 4 Char"/>
    <w:link w:val="Kop4"/>
    <w:uiPriority w:val="9"/>
    <w:rsid w:val="0068092D"/>
    <w:rPr>
      <w:rFonts w:ascii="Cambria" w:eastAsia="Times New Roman" w:hAnsi="Cambria" w:cs="Times New Roman"/>
      <w:b/>
      <w:bCs/>
      <w:i/>
      <w:iCs/>
      <w:color w:val="4F81BD"/>
    </w:rPr>
  </w:style>
  <w:style w:type="character" w:customStyle="1" w:styleId="Kop5Char">
    <w:name w:val="Kop 5 Char"/>
    <w:link w:val="Kop5"/>
    <w:uiPriority w:val="9"/>
    <w:semiHidden/>
    <w:rsid w:val="0068092D"/>
    <w:rPr>
      <w:rFonts w:ascii="Cambria" w:eastAsia="Times New Roman" w:hAnsi="Cambria" w:cs="Times New Roman"/>
      <w:color w:val="243F60"/>
    </w:rPr>
  </w:style>
  <w:style w:type="character" w:customStyle="1" w:styleId="Kop6Char">
    <w:name w:val="Kop 6 Char"/>
    <w:link w:val="Kop6"/>
    <w:uiPriority w:val="9"/>
    <w:semiHidden/>
    <w:rsid w:val="0068092D"/>
    <w:rPr>
      <w:rFonts w:ascii="Cambria" w:eastAsia="Times New Roman" w:hAnsi="Cambria" w:cs="Times New Roman"/>
      <w:i/>
      <w:iCs/>
      <w:color w:val="243F60"/>
    </w:rPr>
  </w:style>
  <w:style w:type="character" w:customStyle="1" w:styleId="Kop7Char">
    <w:name w:val="Kop 7 Char"/>
    <w:link w:val="Kop7"/>
    <w:uiPriority w:val="9"/>
    <w:semiHidden/>
    <w:rsid w:val="0068092D"/>
    <w:rPr>
      <w:rFonts w:ascii="Cambria" w:eastAsia="Times New Roman" w:hAnsi="Cambria" w:cs="Times New Roman"/>
      <w:i/>
      <w:iCs/>
      <w:color w:val="404040"/>
    </w:rPr>
  </w:style>
  <w:style w:type="character" w:customStyle="1" w:styleId="Kop8Char">
    <w:name w:val="Kop 8 Char"/>
    <w:link w:val="Kop8"/>
    <w:uiPriority w:val="9"/>
    <w:semiHidden/>
    <w:rsid w:val="0068092D"/>
    <w:rPr>
      <w:rFonts w:ascii="Cambria" w:eastAsia="Times New Roman" w:hAnsi="Cambria" w:cs="Times New Roman"/>
      <w:color w:val="404040"/>
      <w:sz w:val="20"/>
      <w:szCs w:val="20"/>
    </w:rPr>
  </w:style>
  <w:style w:type="character" w:customStyle="1" w:styleId="Kop9Char">
    <w:name w:val="Kop 9 Char"/>
    <w:link w:val="Kop9"/>
    <w:uiPriority w:val="9"/>
    <w:semiHidden/>
    <w:rsid w:val="0068092D"/>
    <w:rPr>
      <w:rFonts w:ascii="Cambria" w:eastAsia="Times New Roman" w:hAnsi="Cambria" w:cs="Times New Roman"/>
      <w:i/>
      <w:iCs/>
      <w:color w:val="404040"/>
      <w:sz w:val="20"/>
      <w:szCs w:val="20"/>
    </w:rPr>
  </w:style>
  <w:style w:type="paragraph" w:styleId="Inhopg3">
    <w:name w:val="toc 3"/>
    <w:basedOn w:val="Standaard"/>
    <w:next w:val="Standaard"/>
    <w:autoRedefine/>
    <w:uiPriority w:val="39"/>
    <w:unhideWhenUsed/>
    <w:qFormat/>
    <w:rsid w:val="00585FEE"/>
    <w:pPr>
      <w:spacing w:after="100"/>
      <w:ind w:left="440"/>
    </w:pPr>
    <w:rPr>
      <w:rFonts w:eastAsia="Times New Roman"/>
      <w:lang w:eastAsia="nl-NL"/>
    </w:rPr>
  </w:style>
  <w:style w:type="paragraph" w:customStyle="1" w:styleId="Default">
    <w:name w:val="Default"/>
    <w:rsid w:val="000D1F6A"/>
    <w:pPr>
      <w:autoSpaceDE w:val="0"/>
      <w:autoSpaceDN w:val="0"/>
      <w:adjustRightInd w:val="0"/>
    </w:pPr>
    <w:rPr>
      <w:rFonts w:cs="Calibri"/>
      <w:color w:val="000000"/>
      <w:sz w:val="24"/>
      <w:szCs w:val="24"/>
      <w:lang w:eastAsia="en-US"/>
    </w:rPr>
  </w:style>
  <w:style w:type="paragraph" w:styleId="Bijschrift">
    <w:name w:val="caption"/>
    <w:basedOn w:val="Standaard"/>
    <w:next w:val="Standaard"/>
    <w:uiPriority w:val="35"/>
    <w:unhideWhenUsed/>
    <w:qFormat/>
    <w:rsid w:val="006374DF"/>
    <w:pPr>
      <w:spacing w:after="200" w:line="240" w:lineRule="auto"/>
    </w:pPr>
    <w:rPr>
      <w:b/>
      <w:bCs/>
      <w:color w:val="4F81BD"/>
      <w:sz w:val="18"/>
      <w:szCs w:val="18"/>
    </w:rPr>
  </w:style>
  <w:style w:type="paragraph" w:styleId="Normaalweb">
    <w:name w:val="Normal (Web)"/>
    <w:basedOn w:val="Standaard"/>
    <w:uiPriority w:val="99"/>
    <w:unhideWhenUsed/>
    <w:rsid w:val="00B62C91"/>
    <w:pPr>
      <w:spacing w:before="100" w:beforeAutospacing="1" w:after="100" w:afterAutospacing="1" w:line="240" w:lineRule="auto"/>
    </w:pPr>
    <w:rPr>
      <w:rFonts w:ascii="Times New Roman" w:eastAsia="Times New Roman" w:hAnsi="Times New Roman"/>
      <w:sz w:val="24"/>
      <w:szCs w:val="24"/>
      <w:lang w:eastAsia="nl-NL"/>
    </w:rPr>
  </w:style>
  <w:style w:type="character" w:styleId="GevolgdeHyperlink">
    <w:name w:val="FollowedHyperlink"/>
    <w:uiPriority w:val="99"/>
    <w:semiHidden/>
    <w:unhideWhenUsed/>
    <w:rsid w:val="00B62C91"/>
    <w:rPr>
      <w:color w:val="800080"/>
      <w:u w:val="single"/>
    </w:rPr>
  </w:style>
  <w:style w:type="paragraph" w:styleId="Voetnoottekst">
    <w:name w:val="footnote text"/>
    <w:basedOn w:val="Standaard"/>
    <w:link w:val="VoetnoottekstChar"/>
    <w:uiPriority w:val="99"/>
    <w:semiHidden/>
    <w:unhideWhenUsed/>
    <w:rsid w:val="000F32B3"/>
    <w:pPr>
      <w:spacing w:line="240" w:lineRule="auto"/>
    </w:pPr>
    <w:rPr>
      <w:sz w:val="20"/>
      <w:szCs w:val="20"/>
    </w:rPr>
  </w:style>
  <w:style w:type="character" w:customStyle="1" w:styleId="VoetnoottekstChar">
    <w:name w:val="Voetnoottekst Char"/>
    <w:link w:val="Voetnoottekst"/>
    <w:uiPriority w:val="99"/>
    <w:semiHidden/>
    <w:rsid w:val="000F32B3"/>
    <w:rPr>
      <w:sz w:val="20"/>
      <w:szCs w:val="20"/>
    </w:rPr>
  </w:style>
  <w:style w:type="character" w:styleId="Voetnootmarkering">
    <w:name w:val="footnote reference"/>
    <w:uiPriority w:val="99"/>
    <w:semiHidden/>
    <w:unhideWhenUsed/>
    <w:rsid w:val="000F32B3"/>
    <w:rPr>
      <w:vertAlign w:val="superscript"/>
    </w:rPr>
  </w:style>
  <w:style w:type="paragraph" w:styleId="Lijstalinea">
    <w:name w:val="List Paragraph"/>
    <w:basedOn w:val="Standaard"/>
    <w:uiPriority w:val="34"/>
    <w:qFormat/>
    <w:rsid w:val="0009506C"/>
    <w:pPr>
      <w:ind w:left="720"/>
      <w:contextualSpacing/>
    </w:pPr>
  </w:style>
  <w:style w:type="table" w:styleId="Gemiddeldelijst2-accent1">
    <w:name w:val="Medium List 2 Accent 1"/>
    <w:basedOn w:val="Standaardtabel"/>
    <w:uiPriority w:val="66"/>
    <w:rsid w:val="001F7F3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chtearcering">
    <w:name w:val="Light Shading"/>
    <w:basedOn w:val="Standaardtabel"/>
    <w:uiPriority w:val="60"/>
    <w:rsid w:val="001F7F3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emiddeldearcering1-accent1">
    <w:name w:val="Medium Shading 1 Accent 1"/>
    <w:basedOn w:val="Standaardtabel"/>
    <w:uiPriority w:val="63"/>
    <w:rsid w:val="0031786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chtelijst-accent1">
    <w:name w:val="Light List Accent 1"/>
    <w:basedOn w:val="Standaardtabel"/>
    <w:uiPriority w:val="61"/>
    <w:rsid w:val="0031786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updated-short-citation">
    <w:name w:val="updated-short-citation"/>
    <w:basedOn w:val="Standaardalinea-lettertype"/>
    <w:rsid w:val="003102AC"/>
  </w:style>
  <w:style w:type="paragraph" w:styleId="Bibliografie">
    <w:name w:val="Bibliography"/>
    <w:basedOn w:val="Standaard"/>
    <w:next w:val="Standaard"/>
    <w:uiPriority w:val="37"/>
    <w:unhideWhenUsed/>
    <w:rsid w:val="006B28D4"/>
  </w:style>
  <w:style w:type="character" w:styleId="Zwaar">
    <w:name w:val="Strong"/>
    <w:uiPriority w:val="22"/>
    <w:qFormat/>
    <w:rsid w:val="00024B0A"/>
    <w:rPr>
      <w:b/>
      <w:bCs/>
    </w:rPr>
  </w:style>
  <w:style w:type="character" w:customStyle="1" w:styleId="apple-converted-space">
    <w:name w:val="apple-converted-space"/>
    <w:basedOn w:val="Standaardalinea-lettertype"/>
    <w:rsid w:val="00024B0A"/>
  </w:style>
  <w:style w:type="character" w:styleId="Nadruk">
    <w:name w:val="Emphasis"/>
    <w:uiPriority w:val="20"/>
    <w:qFormat/>
    <w:rsid w:val="00024B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4200">
      <w:bodyDiv w:val="1"/>
      <w:marLeft w:val="0"/>
      <w:marRight w:val="0"/>
      <w:marTop w:val="0"/>
      <w:marBottom w:val="0"/>
      <w:divBdr>
        <w:top w:val="none" w:sz="0" w:space="0" w:color="auto"/>
        <w:left w:val="none" w:sz="0" w:space="0" w:color="auto"/>
        <w:bottom w:val="none" w:sz="0" w:space="0" w:color="auto"/>
        <w:right w:val="none" w:sz="0" w:space="0" w:color="auto"/>
      </w:divBdr>
    </w:div>
    <w:div w:id="169176956">
      <w:bodyDiv w:val="1"/>
      <w:marLeft w:val="0"/>
      <w:marRight w:val="0"/>
      <w:marTop w:val="0"/>
      <w:marBottom w:val="0"/>
      <w:divBdr>
        <w:top w:val="none" w:sz="0" w:space="0" w:color="auto"/>
        <w:left w:val="none" w:sz="0" w:space="0" w:color="auto"/>
        <w:bottom w:val="none" w:sz="0" w:space="0" w:color="auto"/>
        <w:right w:val="none" w:sz="0" w:space="0" w:color="auto"/>
      </w:divBdr>
      <w:divsChild>
        <w:div w:id="207038443">
          <w:marLeft w:val="0"/>
          <w:marRight w:val="0"/>
          <w:marTop w:val="0"/>
          <w:marBottom w:val="0"/>
          <w:divBdr>
            <w:top w:val="none" w:sz="0" w:space="0" w:color="auto"/>
            <w:left w:val="none" w:sz="0" w:space="0" w:color="auto"/>
            <w:bottom w:val="none" w:sz="0" w:space="0" w:color="auto"/>
            <w:right w:val="none" w:sz="0" w:space="0" w:color="auto"/>
          </w:divBdr>
        </w:div>
        <w:div w:id="1586185581">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392512085">
              <w:marLeft w:val="0"/>
              <w:marRight w:val="0"/>
              <w:marTop w:val="0"/>
              <w:marBottom w:val="0"/>
              <w:divBdr>
                <w:top w:val="none" w:sz="0" w:space="0" w:color="auto"/>
                <w:left w:val="none" w:sz="0" w:space="0" w:color="auto"/>
                <w:bottom w:val="none" w:sz="0" w:space="0" w:color="auto"/>
                <w:right w:val="none" w:sz="0" w:space="0" w:color="auto"/>
              </w:divBdr>
            </w:div>
          </w:divsChild>
        </w:div>
        <w:div w:id="1687442581">
          <w:marLeft w:val="0"/>
          <w:marRight w:val="0"/>
          <w:marTop w:val="0"/>
          <w:marBottom w:val="0"/>
          <w:divBdr>
            <w:top w:val="none" w:sz="0" w:space="0" w:color="auto"/>
            <w:left w:val="none" w:sz="0" w:space="0" w:color="auto"/>
            <w:bottom w:val="none" w:sz="0" w:space="0" w:color="auto"/>
            <w:right w:val="none" w:sz="0" w:space="0" w:color="auto"/>
          </w:divBdr>
        </w:div>
        <w:div w:id="1723215131">
          <w:marLeft w:val="0"/>
          <w:marRight w:val="0"/>
          <w:marTop w:val="0"/>
          <w:marBottom w:val="0"/>
          <w:divBdr>
            <w:top w:val="none" w:sz="0" w:space="0" w:color="auto"/>
            <w:left w:val="none" w:sz="0" w:space="0" w:color="auto"/>
            <w:bottom w:val="none" w:sz="0" w:space="0" w:color="auto"/>
            <w:right w:val="none" w:sz="0" w:space="0" w:color="auto"/>
          </w:divBdr>
        </w:div>
        <w:div w:id="1806779814">
          <w:marLeft w:val="0"/>
          <w:marRight w:val="0"/>
          <w:marTop w:val="0"/>
          <w:marBottom w:val="0"/>
          <w:divBdr>
            <w:top w:val="none" w:sz="0" w:space="0" w:color="auto"/>
            <w:left w:val="none" w:sz="0" w:space="0" w:color="auto"/>
            <w:bottom w:val="none" w:sz="0" w:space="0" w:color="auto"/>
            <w:right w:val="none" w:sz="0" w:space="0" w:color="auto"/>
          </w:divBdr>
        </w:div>
        <w:div w:id="1873688890">
          <w:marLeft w:val="0"/>
          <w:marRight w:val="0"/>
          <w:marTop w:val="0"/>
          <w:marBottom w:val="0"/>
          <w:divBdr>
            <w:top w:val="none" w:sz="0" w:space="0" w:color="auto"/>
            <w:left w:val="none" w:sz="0" w:space="0" w:color="auto"/>
            <w:bottom w:val="none" w:sz="0" w:space="0" w:color="auto"/>
            <w:right w:val="none" w:sz="0" w:space="0" w:color="auto"/>
          </w:divBdr>
        </w:div>
      </w:divsChild>
    </w:div>
    <w:div w:id="179205352">
      <w:bodyDiv w:val="1"/>
      <w:marLeft w:val="0"/>
      <w:marRight w:val="0"/>
      <w:marTop w:val="0"/>
      <w:marBottom w:val="0"/>
      <w:divBdr>
        <w:top w:val="none" w:sz="0" w:space="0" w:color="auto"/>
        <w:left w:val="none" w:sz="0" w:space="0" w:color="auto"/>
        <w:bottom w:val="none" w:sz="0" w:space="0" w:color="auto"/>
        <w:right w:val="none" w:sz="0" w:space="0" w:color="auto"/>
      </w:divBdr>
    </w:div>
    <w:div w:id="187259355">
      <w:bodyDiv w:val="1"/>
      <w:marLeft w:val="0"/>
      <w:marRight w:val="0"/>
      <w:marTop w:val="0"/>
      <w:marBottom w:val="0"/>
      <w:divBdr>
        <w:top w:val="none" w:sz="0" w:space="0" w:color="auto"/>
        <w:left w:val="none" w:sz="0" w:space="0" w:color="auto"/>
        <w:bottom w:val="none" w:sz="0" w:space="0" w:color="auto"/>
        <w:right w:val="none" w:sz="0" w:space="0" w:color="auto"/>
      </w:divBdr>
    </w:div>
    <w:div w:id="191381714">
      <w:bodyDiv w:val="1"/>
      <w:marLeft w:val="0"/>
      <w:marRight w:val="0"/>
      <w:marTop w:val="0"/>
      <w:marBottom w:val="0"/>
      <w:divBdr>
        <w:top w:val="none" w:sz="0" w:space="0" w:color="auto"/>
        <w:left w:val="none" w:sz="0" w:space="0" w:color="auto"/>
        <w:bottom w:val="none" w:sz="0" w:space="0" w:color="auto"/>
        <w:right w:val="none" w:sz="0" w:space="0" w:color="auto"/>
      </w:divBdr>
    </w:div>
    <w:div w:id="216016653">
      <w:marLeft w:val="0"/>
      <w:marRight w:val="0"/>
      <w:marTop w:val="0"/>
      <w:marBottom w:val="0"/>
      <w:divBdr>
        <w:top w:val="none" w:sz="0" w:space="0" w:color="auto"/>
        <w:left w:val="none" w:sz="0" w:space="0" w:color="auto"/>
        <w:bottom w:val="none" w:sz="0" w:space="0" w:color="auto"/>
        <w:right w:val="none" w:sz="0" w:space="0" w:color="auto"/>
      </w:divBdr>
    </w:div>
    <w:div w:id="331564295">
      <w:bodyDiv w:val="1"/>
      <w:marLeft w:val="0"/>
      <w:marRight w:val="0"/>
      <w:marTop w:val="0"/>
      <w:marBottom w:val="0"/>
      <w:divBdr>
        <w:top w:val="none" w:sz="0" w:space="0" w:color="auto"/>
        <w:left w:val="none" w:sz="0" w:space="0" w:color="auto"/>
        <w:bottom w:val="none" w:sz="0" w:space="0" w:color="auto"/>
        <w:right w:val="none" w:sz="0" w:space="0" w:color="auto"/>
      </w:divBdr>
    </w:div>
    <w:div w:id="348987909">
      <w:bodyDiv w:val="1"/>
      <w:marLeft w:val="0"/>
      <w:marRight w:val="0"/>
      <w:marTop w:val="0"/>
      <w:marBottom w:val="0"/>
      <w:divBdr>
        <w:top w:val="none" w:sz="0" w:space="0" w:color="auto"/>
        <w:left w:val="none" w:sz="0" w:space="0" w:color="auto"/>
        <w:bottom w:val="none" w:sz="0" w:space="0" w:color="auto"/>
        <w:right w:val="none" w:sz="0" w:space="0" w:color="auto"/>
      </w:divBdr>
    </w:div>
    <w:div w:id="482698127">
      <w:bodyDiv w:val="1"/>
      <w:marLeft w:val="0"/>
      <w:marRight w:val="0"/>
      <w:marTop w:val="0"/>
      <w:marBottom w:val="0"/>
      <w:divBdr>
        <w:top w:val="none" w:sz="0" w:space="0" w:color="auto"/>
        <w:left w:val="none" w:sz="0" w:space="0" w:color="auto"/>
        <w:bottom w:val="none" w:sz="0" w:space="0" w:color="auto"/>
        <w:right w:val="none" w:sz="0" w:space="0" w:color="auto"/>
      </w:divBdr>
    </w:div>
    <w:div w:id="516895332">
      <w:marLeft w:val="0"/>
      <w:marRight w:val="0"/>
      <w:marTop w:val="0"/>
      <w:marBottom w:val="0"/>
      <w:divBdr>
        <w:top w:val="none" w:sz="0" w:space="0" w:color="auto"/>
        <w:left w:val="none" w:sz="0" w:space="0" w:color="auto"/>
        <w:bottom w:val="none" w:sz="0" w:space="0" w:color="auto"/>
        <w:right w:val="none" w:sz="0" w:space="0" w:color="auto"/>
      </w:divBdr>
    </w:div>
    <w:div w:id="557056468">
      <w:bodyDiv w:val="1"/>
      <w:marLeft w:val="0"/>
      <w:marRight w:val="0"/>
      <w:marTop w:val="0"/>
      <w:marBottom w:val="0"/>
      <w:divBdr>
        <w:top w:val="none" w:sz="0" w:space="0" w:color="auto"/>
        <w:left w:val="none" w:sz="0" w:space="0" w:color="auto"/>
        <w:bottom w:val="none" w:sz="0" w:space="0" w:color="auto"/>
        <w:right w:val="none" w:sz="0" w:space="0" w:color="auto"/>
      </w:divBdr>
    </w:div>
    <w:div w:id="580019465">
      <w:marLeft w:val="0"/>
      <w:marRight w:val="0"/>
      <w:marTop w:val="0"/>
      <w:marBottom w:val="0"/>
      <w:divBdr>
        <w:top w:val="none" w:sz="0" w:space="0" w:color="auto"/>
        <w:left w:val="none" w:sz="0" w:space="0" w:color="auto"/>
        <w:bottom w:val="none" w:sz="0" w:space="0" w:color="auto"/>
        <w:right w:val="none" w:sz="0" w:space="0" w:color="auto"/>
      </w:divBdr>
    </w:div>
    <w:div w:id="601650155">
      <w:bodyDiv w:val="1"/>
      <w:marLeft w:val="0"/>
      <w:marRight w:val="0"/>
      <w:marTop w:val="0"/>
      <w:marBottom w:val="0"/>
      <w:divBdr>
        <w:top w:val="none" w:sz="0" w:space="0" w:color="auto"/>
        <w:left w:val="none" w:sz="0" w:space="0" w:color="auto"/>
        <w:bottom w:val="none" w:sz="0" w:space="0" w:color="auto"/>
        <w:right w:val="none" w:sz="0" w:space="0" w:color="auto"/>
      </w:divBdr>
    </w:div>
    <w:div w:id="616066338">
      <w:bodyDiv w:val="1"/>
      <w:marLeft w:val="0"/>
      <w:marRight w:val="0"/>
      <w:marTop w:val="0"/>
      <w:marBottom w:val="0"/>
      <w:divBdr>
        <w:top w:val="none" w:sz="0" w:space="0" w:color="auto"/>
        <w:left w:val="none" w:sz="0" w:space="0" w:color="auto"/>
        <w:bottom w:val="none" w:sz="0" w:space="0" w:color="auto"/>
        <w:right w:val="none" w:sz="0" w:space="0" w:color="auto"/>
      </w:divBdr>
    </w:div>
    <w:div w:id="668796032">
      <w:marLeft w:val="0"/>
      <w:marRight w:val="0"/>
      <w:marTop w:val="0"/>
      <w:marBottom w:val="0"/>
      <w:divBdr>
        <w:top w:val="none" w:sz="0" w:space="0" w:color="auto"/>
        <w:left w:val="none" w:sz="0" w:space="0" w:color="auto"/>
        <w:bottom w:val="none" w:sz="0" w:space="0" w:color="auto"/>
        <w:right w:val="none" w:sz="0" w:space="0" w:color="auto"/>
      </w:divBdr>
    </w:div>
    <w:div w:id="674504710">
      <w:marLeft w:val="0"/>
      <w:marRight w:val="0"/>
      <w:marTop w:val="0"/>
      <w:marBottom w:val="0"/>
      <w:divBdr>
        <w:top w:val="none" w:sz="0" w:space="0" w:color="auto"/>
        <w:left w:val="none" w:sz="0" w:space="0" w:color="auto"/>
        <w:bottom w:val="none" w:sz="0" w:space="0" w:color="auto"/>
        <w:right w:val="none" w:sz="0" w:space="0" w:color="auto"/>
      </w:divBdr>
    </w:div>
    <w:div w:id="726337989">
      <w:marLeft w:val="0"/>
      <w:marRight w:val="0"/>
      <w:marTop w:val="0"/>
      <w:marBottom w:val="0"/>
      <w:divBdr>
        <w:top w:val="none" w:sz="0" w:space="0" w:color="auto"/>
        <w:left w:val="none" w:sz="0" w:space="0" w:color="auto"/>
        <w:bottom w:val="none" w:sz="0" w:space="0" w:color="auto"/>
        <w:right w:val="none" w:sz="0" w:space="0" w:color="auto"/>
      </w:divBdr>
    </w:div>
    <w:div w:id="757095879">
      <w:marLeft w:val="0"/>
      <w:marRight w:val="0"/>
      <w:marTop w:val="0"/>
      <w:marBottom w:val="0"/>
      <w:divBdr>
        <w:top w:val="none" w:sz="0" w:space="0" w:color="auto"/>
        <w:left w:val="none" w:sz="0" w:space="0" w:color="auto"/>
        <w:bottom w:val="none" w:sz="0" w:space="0" w:color="auto"/>
        <w:right w:val="none" w:sz="0" w:space="0" w:color="auto"/>
      </w:divBdr>
      <w:divsChild>
        <w:div w:id="122382488">
          <w:marLeft w:val="0"/>
          <w:marRight w:val="0"/>
          <w:marTop w:val="0"/>
          <w:marBottom w:val="0"/>
          <w:divBdr>
            <w:top w:val="none" w:sz="0" w:space="0" w:color="auto"/>
            <w:left w:val="none" w:sz="0" w:space="0" w:color="auto"/>
            <w:bottom w:val="none" w:sz="0" w:space="0" w:color="auto"/>
            <w:right w:val="none" w:sz="0" w:space="0" w:color="auto"/>
          </w:divBdr>
        </w:div>
      </w:divsChild>
    </w:div>
    <w:div w:id="763309797">
      <w:marLeft w:val="0"/>
      <w:marRight w:val="0"/>
      <w:marTop w:val="0"/>
      <w:marBottom w:val="0"/>
      <w:divBdr>
        <w:top w:val="none" w:sz="0" w:space="0" w:color="auto"/>
        <w:left w:val="none" w:sz="0" w:space="0" w:color="auto"/>
        <w:bottom w:val="none" w:sz="0" w:space="0" w:color="auto"/>
        <w:right w:val="none" w:sz="0" w:space="0" w:color="auto"/>
      </w:divBdr>
    </w:div>
    <w:div w:id="778795901">
      <w:bodyDiv w:val="1"/>
      <w:marLeft w:val="0"/>
      <w:marRight w:val="0"/>
      <w:marTop w:val="0"/>
      <w:marBottom w:val="0"/>
      <w:divBdr>
        <w:top w:val="none" w:sz="0" w:space="0" w:color="auto"/>
        <w:left w:val="none" w:sz="0" w:space="0" w:color="auto"/>
        <w:bottom w:val="none" w:sz="0" w:space="0" w:color="auto"/>
        <w:right w:val="none" w:sz="0" w:space="0" w:color="auto"/>
      </w:divBdr>
      <w:divsChild>
        <w:div w:id="1623732285">
          <w:marLeft w:val="547"/>
          <w:marRight w:val="0"/>
          <w:marTop w:val="0"/>
          <w:marBottom w:val="0"/>
          <w:divBdr>
            <w:top w:val="none" w:sz="0" w:space="0" w:color="auto"/>
            <w:left w:val="none" w:sz="0" w:space="0" w:color="auto"/>
            <w:bottom w:val="none" w:sz="0" w:space="0" w:color="auto"/>
            <w:right w:val="none" w:sz="0" w:space="0" w:color="auto"/>
          </w:divBdr>
        </w:div>
      </w:divsChild>
    </w:div>
    <w:div w:id="867330567">
      <w:marLeft w:val="0"/>
      <w:marRight w:val="0"/>
      <w:marTop w:val="0"/>
      <w:marBottom w:val="0"/>
      <w:divBdr>
        <w:top w:val="none" w:sz="0" w:space="0" w:color="auto"/>
        <w:left w:val="none" w:sz="0" w:space="0" w:color="auto"/>
        <w:bottom w:val="none" w:sz="0" w:space="0" w:color="auto"/>
        <w:right w:val="none" w:sz="0" w:space="0" w:color="auto"/>
      </w:divBdr>
    </w:div>
    <w:div w:id="903299743">
      <w:marLeft w:val="0"/>
      <w:marRight w:val="0"/>
      <w:marTop w:val="0"/>
      <w:marBottom w:val="0"/>
      <w:divBdr>
        <w:top w:val="none" w:sz="0" w:space="0" w:color="auto"/>
        <w:left w:val="none" w:sz="0" w:space="0" w:color="auto"/>
        <w:bottom w:val="none" w:sz="0" w:space="0" w:color="auto"/>
        <w:right w:val="none" w:sz="0" w:space="0" w:color="auto"/>
      </w:divBdr>
    </w:div>
    <w:div w:id="906456296">
      <w:bodyDiv w:val="1"/>
      <w:marLeft w:val="0"/>
      <w:marRight w:val="0"/>
      <w:marTop w:val="0"/>
      <w:marBottom w:val="0"/>
      <w:divBdr>
        <w:top w:val="none" w:sz="0" w:space="0" w:color="auto"/>
        <w:left w:val="none" w:sz="0" w:space="0" w:color="auto"/>
        <w:bottom w:val="none" w:sz="0" w:space="0" w:color="auto"/>
        <w:right w:val="none" w:sz="0" w:space="0" w:color="auto"/>
      </w:divBdr>
    </w:div>
    <w:div w:id="962342439">
      <w:bodyDiv w:val="1"/>
      <w:marLeft w:val="0"/>
      <w:marRight w:val="0"/>
      <w:marTop w:val="0"/>
      <w:marBottom w:val="0"/>
      <w:divBdr>
        <w:top w:val="none" w:sz="0" w:space="0" w:color="auto"/>
        <w:left w:val="none" w:sz="0" w:space="0" w:color="auto"/>
        <w:bottom w:val="none" w:sz="0" w:space="0" w:color="auto"/>
        <w:right w:val="none" w:sz="0" w:space="0" w:color="auto"/>
      </w:divBdr>
    </w:div>
    <w:div w:id="988821995">
      <w:bodyDiv w:val="1"/>
      <w:marLeft w:val="0"/>
      <w:marRight w:val="0"/>
      <w:marTop w:val="0"/>
      <w:marBottom w:val="0"/>
      <w:divBdr>
        <w:top w:val="none" w:sz="0" w:space="0" w:color="auto"/>
        <w:left w:val="none" w:sz="0" w:space="0" w:color="auto"/>
        <w:bottom w:val="none" w:sz="0" w:space="0" w:color="auto"/>
        <w:right w:val="none" w:sz="0" w:space="0" w:color="auto"/>
      </w:divBdr>
    </w:div>
    <w:div w:id="1019500980">
      <w:bodyDiv w:val="1"/>
      <w:marLeft w:val="0"/>
      <w:marRight w:val="0"/>
      <w:marTop w:val="0"/>
      <w:marBottom w:val="0"/>
      <w:divBdr>
        <w:top w:val="none" w:sz="0" w:space="0" w:color="auto"/>
        <w:left w:val="none" w:sz="0" w:space="0" w:color="auto"/>
        <w:bottom w:val="none" w:sz="0" w:space="0" w:color="auto"/>
        <w:right w:val="none" w:sz="0" w:space="0" w:color="auto"/>
      </w:divBdr>
    </w:div>
    <w:div w:id="1043287780">
      <w:bodyDiv w:val="1"/>
      <w:marLeft w:val="0"/>
      <w:marRight w:val="0"/>
      <w:marTop w:val="0"/>
      <w:marBottom w:val="0"/>
      <w:divBdr>
        <w:top w:val="none" w:sz="0" w:space="0" w:color="auto"/>
        <w:left w:val="none" w:sz="0" w:space="0" w:color="auto"/>
        <w:bottom w:val="none" w:sz="0" w:space="0" w:color="auto"/>
        <w:right w:val="none" w:sz="0" w:space="0" w:color="auto"/>
      </w:divBdr>
      <w:divsChild>
        <w:div w:id="1108890384">
          <w:marLeft w:val="0"/>
          <w:marRight w:val="0"/>
          <w:marTop w:val="0"/>
          <w:marBottom w:val="0"/>
          <w:divBdr>
            <w:top w:val="none" w:sz="0" w:space="0" w:color="auto"/>
            <w:left w:val="none" w:sz="0" w:space="0" w:color="auto"/>
            <w:bottom w:val="none" w:sz="0" w:space="0" w:color="auto"/>
            <w:right w:val="none" w:sz="0" w:space="0" w:color="auto"/>
          </w:divBdr>
          <w:divsChild>
            <w:div w:id="274140669">
              <w:marLeft w:val="0"/>
              <w:marRight w:val="0"/>
              <w:marTop w:val="0"/>
              <w:marBottom w:val="0"/>
              <w:divBdr>
                <w:top w:val="none" w:sz="0" w:space="0" w:color="auto"/>
                <w:left w:val="none" w:sz="0" w:space="0" w:color="auto"/>
                <w:bottom w:val="none" w:sz="0" w:space="0" w:color="auto"/>
                <w:right w:val="none" w:sz="0" w:space="0" w:color="auto"/>
              </w:divBdr>
              <w:divsChild>
                <w:div w:id="936980427">
                  <w:marLeft w:val="0"/>
                  <w:marRight w:val="0"/>
                  <w:marTop w:val="0"/>
                  <w:marBottom w:val="0"/>
                  <w:divBdr>
                    <w:top w:val="none" w:sz="0" w:space="0" w:color="auto"/>
                    <w:left w:val="none" w:sz="0" w:space="0" w:color="auto"/>
                    <w:bottom w:val="none" w:sz="0" w:space="0" w:color="auto"/>
                    <w:right w:val="none" w:sz="0" w:space="0" w:color="auto"/>
                  </w:divBdr>
                  <w:divsChild>
                    <w:div w:id="2145847118">
                      <w:marLeft w:val="0"/>
                      <w:marRight w:val="0"/>
                      <w:marTop w:val="0"/>
                      <w:marBottom w:val="0"/>
                      <w:divBdr>
                        <w:top w:val="none" w:sz="0" w:space="0" w:color="auto"/>
                        <w:left w:val="none" w:sz="0" w:space="0" w:color="auto"/>
                        <w:bottom w:val="none" w:sz="0" w:space="0" w:color="auto"/>
                        <w:right w:val="none" w:sz="0" w:space="0" w:color="auto"/>
                      </w:divBdr>
                      <w:divsChild>
                        <w:div w:id="434517900">
                          <w:marLeft w:val="0"/>
                          <w:marRight w:val="0"/>
                          <w:marTop w:val="0"/>
                          <w:marBottom w:val="0"/>
                          <w:divBdr>
                            <w:top w:val="none" w:sz="0" w:space="0" w:color="auto"/>
                            <w:left w:val="none" w:sz="0" w:space="0" w:color="auto"/>
                            <w:bottom w:val="none" w:sz="0" w:space="0" w:color="auto"/>
                            <w:right w:val="none" w:sz="0" w:space="0" w:color="auto"/>
                          </w:divBdr>
                          <w:divsChild>
                            <w:div w:id="887645665">
                              <w:marLeft w:val="0"/>
                              <w:marRight w:val="0"/>
                              <w:marTop w:val="0"/>
                              <w:marBottom w:val="0"/>
                              <w:divBdr>
                                <w:top w:val="none" w:sz="0" w:space="0" w:color="auto"/>
                                <w:left w:val="none" w:sz="0" w:space="0" w:color="auto"/>
                                <w:bottom w:val="none" w:sz="0" w:space="0" w:color="auto"/>
                                <w:right w:val="none" w:sz="0" w:space="0" w:color="auto"/>
                              </w:divBdr>
                            </w:div>
                          </w:divsChild>
                        </w:div>
                        <w:div w:id="528563917">
                          <w:marLeft w:val="0"/>
                          <w:marRight w:val="0"/>
                          <w:marTop w:val="0"/>
                          <w:marBottom w:val="0"/>
                          <w:divBdr>
                            <w:top w:val="none" w:sz="0" w:space="0" w:color="auto"/>
                            <w:left w:val="none" w:sz="0" w:space="0" w:color="auto"/>
                            <w:bottom w:val="none" w:sz="0" w:space="0" w:color="auto"/>
                            <w:right w:val="none" w:sz="0" w:space="0" w:color="auto"/>
                          </w:divBdr>
                          <w:divsChild>
                            <w:div w:id="1650093398">
                              <w:marLeft w:val="0"/>
                              <w:marRight w:val="0"/>
                              <w:marTop w:val="0"/>
                              <w:marBottom w:val="0"/>
                              <w:divBdr>
                                <w:top w:val="none" w:sz="0" w:space="0" w:color="auto"/>
                                <w:left w:val="none" w:sz="0" w:space="0" w:color="auto"/>
                                <w:bottom w:val="none" w:sz="0" w:space="0" w:color="auto"/>
                                <w:right w:val="none" w:sz="0" w:space="0" w:color="auto"/>
                              </w:divBdr>
                            </w:div>
                          </w:divsChild>
                        </w:div>
                        <w:div w:id="785539517">
                          <w:marLeft w:val="0"/>
                          <w:marRight w:val="0"/>
                          <w:marTop w:val="0"/>
                          <w:marBottom w:val="0"/>
                          <w:divBdr>
                            <w:top w:val="none" w:sz="0" w:space="0" w:color="auto"/>
                            <w:left w:val="none" w:sz="0" w:space="0" w:color="auto"/>
                            <w:bottom w:val="none" w:sz="0" w:space="0" w:color="auto"/>
                            <w:right w:val="none" w:sz="0" w:space="0" w:color="auto"/>
                          </w:divBdr>
                          <w:divsChild>
                            <w:div w:id="80417564">
                              <w:marLeft w:val="0"/>
                              <w:marRight w:val="0"/>
                              <w:marTop w:val="0"/>
                              <w:marBottom w:val="0"/>
                              <w:divBdr>
                                <w:top w:val="none" w:sz="0" w:space="0" w:color="auto"/>
                                <w:left w:val="none" w:sz="0" w:space="0" w:color="auto"/>
                                <w:bottom w:val="none" w:sz="0" w:space="0" w:color="auto"/>
                                <w:right w:val="none" w:sz="0" w:space="0" w:color="auto"/>
                              </w:divBdr>
                            </w:div>
                          </w:divsChild>
                        </w:div>
                        <w:div w:id="847477974">
                          <w:marLeft w:val="0"/>
                          <w:marRight w:val="0"/>
                          <w:marTop w:val="0"/>
                          <w:marBottom w:val="0"/>
                          <w:divBdr>
                            <w:top w:val="none" w:sz="0" w:space="0" w:color="auto"/>
                            <w:left w:val="none" w:sz="0" w:space="0" w:color="auto"/>
                            <w:bottom w:val="none" w:sz="0" w:space="0" w:color="auto"/>
                            <w:right w:val="none" w:sz="0" w:space="0" w:color="auto"/>
                          </w:divBdr>
                          <w:divsChild>
                            <w:div w:id="1934505445">
                              <w:marLeft w:val="0"/>
                              <w:marRight w:val="0"/>
                              <w:marTop w:val="0"/>
                              <w:marBottom w:val="0"/>
                              <w:divBdr>
                                <w:top w:val="none" w:sz="0" w:space="0" w:color="auto"/>
                                <w:left w:val="none" w:sz="0" w:space="0" w:color="auto"/>
                                <w:bottom w:val="none" w:sz="0" w:space="0" w:color="auto"/>
                                <w:right w:val="none" w:sz="0" w:space="0" w:color="auto"/>
                              </w:divBdr>
                            </w:div>
                          </w:divsChild>
                        </w:div>
                        <w:div w:id="1064795832">
                          <w:marLeft w:val="0"/>
                          <w:marRight w:val="0"/>
                          <w:marTop w:val="0"/>
                          <w:marBottom w:val="0"/>
                          <w:divBdr>
                            <w:top w:val="none" w:sz="0" w:space="0" w:color="auto"/>
                            <w:left w:val="none" w:sz="0" w:space="0" w:color="auto"/>
                            <w:bottom w:val="none" w:sz="0" w:space="0" w:color="auto"/>
                            <w:right w:val="none" w:sz="0" w:space="0" w:color="auto"/>
                          </w:divBdr>
                          <w:divsChild>
                            <w:div w:id="220140554">
                              <w:marLeft w:val="0"/>
                              <w:marRight w:val="0"/>
                              <w:marTop w:val="0"/>
                              <w:marBottom w:val="0"/>
                              <w:divBdr>
                                <w:top w:val="none" w:sz="0" w:space="0" w:color="auto"/>
                                <w:left w:val="none" w:sz="0" w:space="0" w:color="auto"/>
                                <w:bottom w:val="none" w:sz="0" w:space="0" w:color="auto"/>
                                <w:right w:val="none" w:sz="0" w:space="0" w:color="auto"/>
                              </w:divBdr>
                            </w:div>
                          </w:divsChild>
                        </w:div>
                        <w:div w:id="1802461045">
                          <w:marLeft w:val="0"/>
                          <w:marRight w:val="0"/>
                          <w:marTop w:val="0"/>
                          <w:marBottom w:val="0"/>
                          <w:divBdr>
                            <w:top w:val="none" w:sz="0" w:space="0" w:color="auto"/>
                            <w:left w:val="none" w:sz="0" w:space="0" w:color="auto"/>
                            <w:bottom w:val="none" w:sz="0" w:space="0" w:color="auto"/>
                            <w:right w:val="none" w:sz="0" w:space="0" w:color="auto"/>
                          </w:divBdr>
                          <w:divsChild>
                            <w:div w:id="924609179">
                              <w:marLeft w:val="0"/>
                              <w:marRight w:val="0"/>
                              <w:marTop w:val="0"/>
                              <w:marBottom w:val="0"/>
                              <w:divBdr>
                                <w:top w:val="none" w:sz="0" w:space="0" w:color="auto"/>
                                <w:left w:val="none" w:sz="0" w:space="0" w:color="auto"/>
                                <w:bottom w:val="none" w:sz="0" w:space="0" w:color="auto"/>
                                <w:right w:val="none" w:sz="0" w:space="0" w:color="auto"/>
                              </w:divBdr>
                            </w:div>
                          </w:divsChild>
                        </w:div>
                        <w:div w:id="1814592036">
                          <w:marLeft w:val="0"/>
                          <w:marRight w:val="0"/>
                          <w:marTop w:val="0"/>
                          <w:marBottom w:val="0"/>
                          <w:divBdr>
                            <w:top w:val="none" w:sz="0" w:space="0" w:color="auto"/>
                            <w:left w:val="none" w:sz="0" w:space="0" w:color="auto"/>
                            <w:bottom w:val="none" w:sz="0" w:space="0" w:color="auto"/>
                            <w:right w:val="none" w:sz="0" w:space="0" w:color="auto"/>
                          </w:divBdr>
                          <w:divsChild>
                            <w:div w:id="16812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153429">
      <w:marLeft w:val="0"/>
      <w:marRight w:val="0"/>
      <w:marTop w:val="0"/>
      <w:marBottom w:val="0"/>
      <w:divBdr>
        <w:top w:val="none" w:sz="0" w:space="0" w:color="auto"/>
        <w:left w:val="none" w:sz="0" w:space="0" w:color="auto"/>
        <w:bottom w:val="none" w:sz="0" w:space="0" w:color="auto"/>
        <w:right w:val="none" w:sz="0" w:space="0" w:color="auto"/>
      </w:divBdr>
    </w:div>
    <w:div w:id="1100951237">
      <w:bodyDiv w:val="1"/>
      <w:marLeft w:val="0"/>
      <w:marRight w:val="0"/>
      <w:marTop w:val="0"/>
      <w:marBottom w:val="0"/>
      <w:divBdr>
        <w:top w:val="none" w:sz="0" w:space="0" w:color="auto"/>
        <w:left w:val="none" w:sz="0" w:space="0" w:color="auto"/>
        <w:bottom w:val="none" w:sz="0" w:space="0" w:color="auto"/>
        <w:right w:val="none" w:sz="0" w:space="0" w:color="auto"/>
      </w:divBdr>
    </w:div>
    <w:div w:id="1147622918">
      <w:bodyDiv w:val="1"/>
      <w:marLeft w:val="0"/>
      <w:marRight w:val="0"/>
      <w:marTop w:val="0"/>
      <w:marBottom w:val="0"/>
      <w:divBdr>
        <w:top w:val="none" w:sz="0" w:space="0" w:color="auto"/>
        <w:left w:val="none" w:sz="0" w:space="0" w:color="auto"/>
        <w:bottom w:val="none" w:sz="0" w:space="0" w:color="auto"/>
        <w:right w:val="none" w:sz="0" w:space="0" w:color="auto"/>
      </w:divBdr>
    </w:div>
    <w:div w:id="1260791809">
      <w:marLeft w:val="0"/>
      <w:marRight w:val="0"/>
      <w:marTop w:val="0"/>
      <w:marBottom w:val="0"/>
      <w:divBdr>
        <w:top w:val="none" w:sz="0" w:space="0" w:color="auto"/>
        <w:left w:val="none" w:sz="0" w:space="0" w:color="auto"/>
        <w:bottom w:val="none" w:sz="0" w:space="0" w:color="auto"/>
        <w:right w:val="none" w:sz="0" w:space="0" w:color="auto"/>
      </w:divBdr>
    </w:div>
    <w:div w:id="1262179150">
      <w:bodyDiv w:val="1"/>
      <w:marLeft w:val="0"/>
      <w:marRight w:val="0"/>
      <w:marTop w:val="0"/>
      <w:marBottom w:val="0"/>
      <w:divBdr>
        <w:top w:val="none" w:sz="0" w:space="0" w:color="auto"/>
        <w:left w:val="none" w:sz="0" w:space="0" w:color="auto"/>
        <w:bottom w:val="none" w:sz="0" w:space="0" w:color="auto"/>
        <w:right w:val="none" w:sz="0" w:space="0" w:color="auto"/>
      </w:divBdr>
    </w:div>
    <w:div w:id="1278637145">
      <w:marLeft w:val="0"/>
      <w:marRight w:val="0"/>
      <w:marTop w:val="0"/>
      <w:marBottom w:val="0"/>
      <w:divBdr>
        <w:top w:val="none" w:sz="0" w:space="0" w:color="auto"/>
        <w:left w:val="none" w:sz="0" w:space="0" w:color="auto"/>
        <w:bottom w:val="none" w:sz="0" w:space="0" w:color="auto"/>
        <w:right w:val="none" w:sz="0" w:space="0" w:color="auto"/>
      </w:divBdr>
    </w:div>
    <w:div w:id="1378356573">
      <w:bodyDiv w:val="1"/>
      <w:marLeft w:val="0"/>
      <w:marRight w:val="0"/>
      <w:marTop w:val="0"/>
      <w:marBottom w:val="0"/>
      <w:divBdr>
        <w:top w:val="none" w:sz="0" w:space="0" w:color="auto"/>
        <w:left w:val="none" w:sz="0" w:space="0" w:color="auto"/>
        <w:bottom w:val="none" w:sz="0" w:space="0" w:color="auto"/>
        <w:right w:val="none" w:sz="0" w:space="0" w:color="auto"/>
      </w:divBdr>
      <w:divsChild>
        <w:div w:id="724260569">
          <w:marLeft w:val="0"/>
          <w:marRight w:val="0"/>
          <w:marTop w:val="0"/>
          <w:marBottom w:val="0"/>
          <w:divBdr>
            <w:top w:val="none" w:sz="0" w:space="0" w:color="auto"/>
            <w:left w:val="none" w:sz="0" w:space="0" w:color="auto"/>
            <w:bottom w:val="none" w:sz="0" w:space="0" w:color="auto"/>
            <w:right w:val="none" w:sz="0" w:space="0" w:color="auto"/>
          </w:divBdr>
          <w:divsChild>
            <w:div w:id="1148132278">
              <w:marLeft w:val="0"/>
              <w:marRight w:val="0"/>
              <w:marTop w:val="0"/>
              <w:marBottom w:val="0"/>
              <w:divBdr>
                <w:top w:val="none" w:sz="0" w:space="0" w:color="auto"/>
                <w:left w:val="none" w:sz="0" w:space="0" w:color="auto"/>
                <w:bottom w:val="none" w:sz="0" w:space="0" w:color="auto"/>
                <w:right w:val="none" w:sz="0" w:space="0" w:color="auto"/>
              </w:divBdr>
              <w:divsChild>
                <w:div w:id="2130464658">
                  <w:marLeft w:val="0"/>
                  <w:marRight w:val="0"/>
                  <w:marTop w:val="0"/>
                  <w:marBottom w:val="0"/>
                  <w:divBdr>
                    <w:top w:val="none" w:sz="0" w:space="0" w:color="auto"/>
                    <w:left w:val="none" w:sz="0" w:space="0" w:color="auto"/>
                    <w:bottom w:val="none" w:sz="0" w:space="0" w:color="auto"/>
                    <w:right w:val="none" w:sz="0" w:space="0" w:color="auto"/>
                  </w:divBdr>
                  <w:divsChild>
                    <w:div w:id="1448817978">
                      <w:marLeft w:val="0"/>
                      <w:marRight w:val="0"/>
                      <w:marTop w:val="0"/>
                      <w:marBottom w:val="0"/>
                      <w:divBdr>
                        <w:top w:val="none" w:sz="0" w:space="0" w:color="auto"/>
                        <w:left w:val="none" w:sz="0" w:space="0" w:color="auto"/>
                        <w:bottom w:val="none" w:sz="0" w:space="0" w:color="auto"/>
                        <w:right w:val="none" w:sz="0" w:space="0" w:color="auto"/>
                      </w:divBdr>
                      <w:divsChild>
                        <w:div w:id="816190241">
                          <w:marLeft w:val="0"/>
                          <w:marRight w:val="0"/>
                          <w:marTop w:val="0"/>
                          <w:marBottom w:val="0"/>
                          <w:divBdr>
                            <w:top w:val="none" w:sz="0" w:space="0" w:color="auto"/>
                            <w:left w:val="none" w:sz="0" w:space="0" w:color="auto"/>
                            <w:bottom w:val="none" w:sz="0" w:space="0" w:color="auto"/>
                            <w:right w:val="none" w:sz="0" w:space="0" w:color="auto"/>
                          </w:divBdr>
                          <w:divsChild>
                            <w:div w:id="6339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127765">
      <w:marLeft w:val="0"/>
      <w:marRight w:val="0"/>
      <w:marTop w:val="0"/>
      <w:marBottom w:val="0"/>
      <w:divBdr>
        <w:top w:val="none" w:sz="0" w:space="0" w:color="auto"/>
        <w:left w:val="none" w:sz="0" w:space="0" w:color="auto"/>
        <w:bottom w:val="none" w:sz="0" w:space="0" w:color="auto"/>
        <w:right w:val="none" w:sz="0" w:space="0" w:color="auto"/>
      </w:divBdr>
      <w:divsChild>
        <w:div w:id="295570929">
          <w:marLeft w:val="0"/>
          <w:marRight w:val="0"/>
          <w:marTop w:val="0"/>
          <w:marBottom w:val="0"/>
          <w:divBdr>
            <w:top w:val="none" w:sz="0" w:space="0" w:color="auto"/>
            <w:left w:val="none" w:sz="0" w:space="0" w:color="auto"/>
            <w:bottom w:val="none" w:sz="0" w:space="0" w:color="auto"/>
            <w:right w:val="none" w:sz="0" w:space="0" w:color="auto"/>
          </w:divBdr>
        </w:div>
      </w:divsChild>
    </w:div>
    <w:div w:id="1383481688">
      <w:bodyDiv w:val="1"/>
      <w:marLeft w:val="0"/>
      <w:marRight w:val="0"/>
      <w:marTop w:val="0"/>
      <w:marBottom w:val="0"/>
      <w:divBdr>
        <w:top w:val="none" w:sz="0" w:space="0" w:color="auto"/>
        <w:left w:val="none" w:sz="0" w:space="0" w:color="auto"/>
        <w:bottom w:val="none" w:sz="0" w:space="0" w:color="auto"/>
        <w:right w:val="none" w:sz="0" w:space="0" w:color="auto"/>
      </w:divBdr>
    </w:div>
    <w:div w:id="1387954104">
      <w:marLeft w:val="0"/>
      <w:marRight w:val="0"/>
      <w:marTop w:val="0"/>
      <w:marBottom w:val="0"/>
      <w:divBdr>
        <w:top w:val="none" w:sz="0" w:space="0" w:color="auto"/>
        <w:left w:val="none" w:sz="0" w:space="0" w:color="auto"/>
        <w:bottom w:val="none" w:sz="0" w:space="0" w:color="auto"/>
        <w:right w:val="none" w:sz="0" w:space="0" w:color="auto"/>
      </w:divBdr>
    </w:div>
    <w:div w:id="1577594790">
      <w:bodyDiv w:val="1"/>
      <w:marLeft w:val="0"/>
      <w:marRight w:val="0"/>
      <w:marTop w:val="0"/>
      <w:marBottom w:val="0"/>
      <w:divBdr>
        <w:top w:val="none" w:sz="0" w:space="0" w:color="auto"/>
        <w:left w:val="none" w:sz="0" w:space="0" w:color="auto"/>
        <w:bottom w:val="none" w:sz="0" w:space="0" w:color="auto"/>
        <w:right w:val="none" w:sz="0" w:space="0" w:color="auto"/>
      </w:divBdr>
    </w:div>
    <w:div w:id="1638417526">
      <w:bodyDiv w:val="1"/>
      <w:marLeft w:val="0"/>
      <w:marRight w:val="0"/>
      <w:marTop w:val="0"/>
      <w:marBottom w:val="0"/>
      <w:divBdr>
        <w:top w:val="none" w:sz="0" w:space="0" w:color="auto"/>
        <w:left w:val="none" w:sz="0" w:space="0" w:color="auto"/>
        <w:bottom w:val="none" w:sz="0" w:space="0" w:color="auto"/>
        <w:right w:val="none" w:sz="0" w:space="0" w:color="auto"/>
      </w:divBdr>
    </w:div>
    <w:div w:id="1712025161">
      <w:bodyDiv w:val="1"/>
      <w:marLeft w:val="0"/>
      <w:marRight w:val="0"/>
      <w:marTop w:val="0"/>
      <w:marBottom w:val="0"/>
      <w:divBdr>
        <w:top w:val="none" w:sz="0" w:space="0" w:color="auto"/>
        <w:left w:val="none" w:sz="0" w:space="0" w:color="auto"/>
        <w:bottom w:val="none" w:sz="0" w:space="0" w:color="auto"/>
        <w:right w:val="none" w:sz="0" w:space="0" w:color="auto"/>
      </w:divBdr>
    </w:div>
    <w:div w:id="1726903203">
      <w:marLeft w:val="0"/>
      <w:marRight w:val="0"/>
      <w:marTop w:val="0"/>
      <w:marBottom w:val="0"/>
      <w:divBdr>
        <w:top w:val="none" w:sz="0" w:space="0" w:color="auto"/>
        <w:left w:val="none" w:sz="0" w:space="0" w:color="auto"/>
        <w:bottom w:val="none" w:sz="0" w:space="0" w:color="auto"/>
        <w:right w:val="none" w:sz="0" w:space="0" w:color="auto"/>
      </w:divBdr>
    </w:div>
    <w:div w:id="1736975305">
      <w:bodyDiv w:val="1"/>
      <w:marLeft w:val="0"/>
      <w:marRight w:val="0"/>
      <w:marTop w:val="0"/>
      <w:marBottom w:val="0"/>
      <w:divBdr>
        <w:top w:val="none" w:sz="0" w:space="0" w:color="auto"/>
        <w:left w:val="none" w:sz="0" w:space="0" w:color="auto"/>
        <w:bottom w:val="none" w:sz="0" w:space="0" w:color="auto"/>
        <w:right w:val="none" w:sz="0" w:space="0" w:color="auto"/>
      </w:divBdr>
      <w:divsChild>
        <w:div w:id="614169832">
          <w:marLeft w:val="0"/>
          <w:marRight w:val="0"/>
          <w:marTop w:val="0"/>
          <w:marBottom w:val="0"/>
          <w:divBdr>
            <w:top w:val="none" w:sz="0" w:space="0" w:color="auto"/>
            <w:left w:val="none" w:sz="0" w:space="0" w:color="auto"/>
            <w:bottom w:val="none" w:sz="0" w:space="0" w:color="auto"/>
            <w:right w:val="none" w:sz="0" w:space="0" w:color="auto"/>
          </w:divBdr>
        </w:div>
        <w:div w:id="835464436">
          <w:marLeft w:val="0"/>
          <w:marRight w:val="0"/>
          <w:marTop w:val="0"/>
          <w:marBottom w:val="0"/>
          <w:divBdr>
            <w:top w:val="none" w:sz="0" w:space="0" w:color="auto"/>
            <w:left w:val="none" w:sz="0" w:space="0" w:color="auto"/>
            <w:bottom w:val="none" w:sz="0" w:space="0" w:color="auto"/>
            <w:right w:val="none" w:sz="0" w:space="0" w:color="auto"/>
          </w:divBdr>
        </w:div>
        <w:div w:id="1515607134">
          <w:marLeft w:val="0"/>
          <w:marRight w:val="0"/>
          <w:marTop w:val="0"/>
          <w:marBottom w:val="0"/>
          <w:divBdr>
            <w:top w:val="none" w:sz="0" w:space="0" w:color="auto"/>
            <w:left w:val="none" w:sz="0" w:space="0" w:color="auto"/>
            <w:bottom w:val="none" w:sz="0" w:space="0" w:color="auto"/>
            <w:right w:val="none" w:sz="0" w:space="0" w:color="auto"/>
          </w:divBdr>
        </w:div>
        <w:div w:id="1531454913">
          <w:marLeft w:val="0"/>
          <w:marRight w:val="0"/>
          <w:marTop w:val="0"/>
          <w:marBottom w:val="0"/>
          <w:divBdr>
            <w:top w:val="none" w:sz="0" w:space="0" w:color="auto"/>
            <w:left w:val="none" w:sz="0" w:space="0" w:color="auto"/>
            <w:bottom w:val="none" w:sz="0" w:space="0" w:color="auto"/>
            <w:right w:val="none" w:sz="0" w:space="0" w:color="auto"/>
          </w:divBdr>
        </w:div>
        <w:div w:id="2022314975">
          <w:marLeft w:val="0"/>
          <w:marRight w:val="0"/>
          <w:marTop w:val="0"/>
          <w:marBottom w:val="0"/>
          <w:divBdr>
            <w:top w:val="none" w:sz="0" w:space="0" w:color="auto"/>
            <w:left w:val="none" w:sz="0" w:space="0" w:color="auto"/>
            <w:bottom w:val="none" w:sz="0" w:space="0" w:color="auto"/>
            <w:right w:val="none" w:sz="0" w:space="0" w:color="auto"/>
          </w:divBdr>
        </w:div>
        <w:div w:id="2065525880">
          <w:blockQuote w:val="1"/>
          <w:marLeft w:val="0"/>
          <w:marRight w:val="0"/>
          <w:marTop w:val="0"/>
          <w:marBottom w:val="336"/>
          <w:divBdr>
            <w:top w:val="single" w:sz="2" w:space="0" w:color="CCCCCC"/>
            <w:left w:val="single" w:sz="24" w:space="6" w:color="CCCCCC"/>
            <w:bottom w:val="single" w:sz="2" w:space="0" w:color="CCCCCC"/>
            <w:right w:val="single" w:sz="2" w:space="6" w:color="CCCCCC"/>
          </w:divBdr>
          <w:divsChild>
            <w:div w:id="1974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0994">
      <w:bodyDiv w:val="1"/>
      <w:marLeft w:val="0"/>
      <w:marRight w:val="0"/>
      <w:marTop w:val="0"/>
      <w:marBottom w:val="0"/>
      <w:divBdr>
        <w:top w:val="none" w:sz="0" w:space="0" w:color="auto"/>
        <w:left w:val="none" w:sz="0" w:space="0" w:color="auto"/>
        <w:bottom w:val="none" w:sz="0" w:space="0" w:color="auto"/>
        <w:right w:val="none" w:sz="0" w:space="0" w:color="auto"/>
      </w:divBdr>
    </w:div>
    <w:div w:id="1905329408">
      <w:bodyDiv w:val="1"/>
      <w:marLeft w:val="0"/>
      <w:marRight w:val="0"/>
      <w:marTop w:val="0"/>
      <w:marBottom w:val="0"/>
      <w:divBdr>
        <w:top w:val="none" w:sz="0" w:space="0" w:color="auto"/>
        <w:left w:val="none" w:sz="0" w:space="0" w:color="auto"/>
        <w:bottom w:val="none" w:sz="0" w:space="0" w:color="auto"/>
        <w:right w:val="none" w:sz="0" w:space="0" w:color="auto"/>
      </w:divBdr>
    </w:div>
    <w:div w:id="1940522993">
      <w:bodyDiv w:val="1"/>
      <w:marLeft w:val="0"/>
      <w:marRight w:val="0"/>
      <w:marTop w:val="0"/>
      <w:marBottom w:val="0"/>
      <w:divBdr>
        <w:top w:val="none" w:sz="0" w:space="0" w:color="auto"/>
        <w:left w:val="none" w:sz="0" w:space="0" w:color="auto"/>
        <w:bottom w:val="none" w:sz="0" w:space="0" w:color="auto"/>
        <w:right w:val="none" w:sz="0" w:space="0" w:color="auto"/>
      </w:divBdr>
    </w:div>
    <w:div w:id="1941985831">
      <w:marLeft w:val="0"/>
      <w:marRight w:val="0"/>
      <w:marTop w:val="0"/>
      <w:marBottom w:val="0"/>
      <w:divBdr>
        <w:top w:val="none" w:sz="0" w:space="0" w:color="auto"/>
        <w:left w:val="none" w:sz="0" w:space="0" w:color="auto"/>
        <w:bottom w:val="none" w:sz="0" w:space="0" w:color="auto"/>
        <w:right w:val="none" w:sz="0" w:space="0" w:color="auto"/>
      </w:divBdr>
    </w:div>
    <w:div w:id="1963073777">
      <w:marLeft w:val="0"/>
      <w:marRight w:val="0"/>
      <w:marTop w:val="0"/>
      <w:marBottom w:val="0"/>
      <w:divBdr>
        <w:top w:val="none" w:sz="0" w:space="0" w:color="auto"/>
        <w:left w:val="none" w:sz="0" w:space="0" w:color="auto"/>
        <w:bottom w:val="none" w:sz="0" w:space="0" w:color="auto"/>
        <w:right w:val="none" w:sz="0" w:space="0" w:color="auto"/>
      </w:divBdr>
    </w:div>
    <w:div w:id="1967006546">
      <w:marLeft w:val="0"/>
      <w:marRight w:val="0"/>
      <w:marTop w:val="0"/>
      <w:marBottom w:val="0"/>
      <w:divBdr>
        <w:top w:val="none" w:sz="0" w:space="0" w:color="auto"/>
        <w:left w:val="none" w:sz="0" w:space="0" w:color="auto"/>
        <w:bottom w:val="none" w:sz="0" w:space="0" w:color="auto"/>
        <w:right w:val="none" w:sz="0" w:space="0" w:color="auto"/>
      </w:divBdr>
    </w:div>
    <w:div w:id="20141857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Documents\GIT%20archives\t-sem2\es2\development-setup\Meetrapport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Sheet1!$D$3:$D$4</c:f>
              <c:strCache>
                <c:ptCount val="2"/>
                <c:pt idx="0">
                  <c:v>Analog Vlotage [Volt]</c:v>
                </c:pt>
                <c:pt idx="1">
                  <c:v>2,76</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2.6711751756836846E-2"/>
                  <c:y val="-0.52727763196267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Sheet1!$D$4:$D$23</c:f>
              <c:numCache>
                <c:formatCode>General</c:formatCode>
                <c:ptCount val="20"/>
                <c:pt idx="0">
                  <c:v>2.76</c:v>
                </c:pt>
                <c:pt idx="1">
                  <c:v>2.44</c:v>
                </c:pt>
                <c:pt idx="2">
                  <c:v>2.04</c:v>
                </c:pt>
                <c:pt idx="3">
                  <c:v>1.53</c:v>
                </c:pt>
                <c:pt idx="4">
                  <c:v>1.27</c:v>
                </c:pt>
                <c:pt idx="5">
                  <c:v>1.05</c:v>
                </c:pt>
                <c:pt idx="6">
                  <c:v>0.93</c:v>
                </c:pt>
                <c:pt idx="7">
                  <c:v>0.83</c:v>
                </c:pt>
                <c:pt idx="8">
                  <c:v>0.72</c:v>
                </c:pt>
                <c:pt idx="9">
                  <c:v>0.66</c:v>
                </c:pt>
                <c:pt idx="10">
                  <c:v>0.64</c:v>
                </c:pt>
                <c:pt idx="11">
                  <c:v>0.56000000000000005</c:v>
                </c:pt>
                <c:pt idx="12">
                  <c:v>0.52</c:v>
                </c:pt>
                <c:pt idx="13">
                  <c:v>0.49</c:v>
                </c:pt>
                <c:pt idx="14">
                  <c:v>0.46</c:v>
                </c:pt>
                <c:pt idx="15">
                  <c:v>0.43</c:v>
                </c:pt>
                <c:pt idx="16">
                  <c:v>0.42</c:v>
                </c:pt>
                <c:pt idx="17">
                  <c:v>0.4</c:v>
                </c:pt>
                <c:pt idx="18">
                  <c:v>0.39</c:v>
                </c:pt>
                <c:pt idx="19">
                  <c:v>0.35</c:v>
                </c:pt>
              </c:numCache>
            </c:numRef>
          </c:xVal>
          <c:yVal>
            <c:numRef>
              <c:f>Sheet1!$C$4:$C$23</c:f>
              <c:numCache>
                <c:formatCode>General</c:formatCode>
                <c:ptCount val="20"/>
                <c:pt idx="0">
                  <c:v>4</c:v>
                </c:pt>
                <c:pt idx="1">
                  <c:v>5</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35</c:v>
                </c:pt>
                <c:pt idx="18">
                  <c:v>37</c:v>
                </c:pt>
                <c:pt idx="19">
                  <c:v>40</c:v>
                </c:pt>
              </c:numCache>
            </c:numRef>
          </c:yVal>
          <c:smooth val="0"/>
          <c:extLst>
            <c:ext xmlns:c16="http://schemas.microsoft.com/office/drawing/2014/chart" uri="{C3380CC4-5D6E-409C-BE32-E72D297353CC}">
              <c16:uniqueId val="{00000006-50BF-4E8B-9D67-AD324D2F5E77}"/>
            </c:ext>
          </c:extLst>
        </c:ser>
        <c:dLbls>
          <c:showLegendKey val="0"/>
          <c:showVal val="0"/>
          <c:showCatName val="0"/>
          <c:showSerName val="0"/>
          <c:showPercent val="0"/>
          <c:showBubbleSize val="0"/>
        </c:dLbls>
        <c:axId val="493678128"/>
        <c:axId val="493676488"/>
      </c:scatterChart>
      <c:valAx>
        <c:axId val="49367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AV(V)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3676488"/>
        <c:crosses val="autoZero"/>
        <c:crossBetween val="midCat"/>
      </c:valAx>
      <c:valAx>
        <c:axId val="49367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L(cm)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3678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Sheet1!$D$3:$D$4</c:f>
              <c:strCache>
                <c:ptCount val="2"/>
                <c:pt idx="0">
                  <c:v>Analog Vlotage [Volt]</c:v>
                </c:pt>
                <c:pt idx="1">
                  <c:v>2,76</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1.1750698501397002E-2"/>
                  <c:y val="-0.387829177602799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Sheet1!$D$4:$D$23</c:f>
              <c:numCache>
                <c:formatCode>General</c:formatCode>
                <c:ptCount val="20"/>
                <c:pt idx="0">
                  <c:v>2.76</c:v>
                </c:pt>
                <c:pt idx="1">
                  <c:v>2.44</c:v>
                </c:pt>
                <c:pt idx="2">
                  <c:v>2.04</c:v>
                </c:pt>
                <c:pt idx="3">
                  <c:v>1.53</c:v>
                </c:pt>
                <c:pt idx="4">
                  <c:v>1.27</c:v>
                </c:pt>
                <c:pt idx="5">
                  <c:v>1.05</c:v>
                </c:pt>
                <c:pt idx="6">
                  <c:v>0.93</c:v>
                </c:pt>
                <c:pt idx="7">
                  <c:v>0.83</c:v>
                </c:pt>
                <c:pt idx="8">
                  <c:v>0.72</c:v>
                </c:pt>
                <c:pt idx="9">
                  <c:v>0.66</c:v>
                </c:pt>
                <c:pt idx="10">
                  <c:v>0.64</c:v>
                </c:pt>
                <c:pt idx="11">
                  <c:v>0.56000000000000005</c:v>
                </c:pt>
                <c:pt idx="12">
                  <c:v>0.52</c:v>
                </c:pt>
                <c:pt idx="13">
                  <c:v>0.49</c:v>
                </c:pt>
                <c:pt idx="14">
                  <c:v>0.46</c:v>
                </c:pt>
                <c:pt idx="15">
                  <c:v>0.43</c:v>
                </c:pt>
                <c:pt idx="16">
                  <c:v>0.42</c:v>
                </c:pt>
                <c:pt idx="17">
                  <c:v>0.4</c:v>
                </c:pt>
                <c:pt idx="18">
                  <c:v>0.39</c:v>
                </c:pt>
                <c:pt idx="19">
                  <c:v>0.35</c:v>
                </c:pt>
              </c:numCache>
            </c:numRef>
          </c:xVal>
          <c:yVal>
            <c:numRef>
              <c:f>Sheet1!$C$4:$C$23</c:f>
              <c:numCache>
                <c:formatCode>General</c:formatCode>
                <c:ptCount val="20"/>
                <c:pt idx="0">
                  <c:v>4</c:v>
                </c:pt>
                <c:pt idx="1">
                  <c:v>5</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35</c:v>
                </c:pt>
                <c:pt idx="18">
                  <c:v>37</c:v>
                </c:pt>
                <c:pt idx="19">
                  <c:v>40</c:v>
                </c:pt>
              </c:numCache>
            </c:numRef>
          </c:yVal>
          <c:smooth val="0"/>
          <c:extLst>
            <c:ext xmlns:c16="http://schemas.microsoft.com/office/drawing/2014/chart" uri="{C3380CC4-5D6E-409C-BE32-E72D297353CC}">
              <c16:uniqueId val="{00000001-F8FF-4A88-9F89-DBB80BA241B4}"/>
            </c:ext>
          </c:extLst>
        </c:ser>
        <c:dLbls>
          <c:showLegendKey val="0"/>
          <c:showVal val="0"/>
          <c:showCatName val="0"/>
          <c:showSerName val="0"/>
          <c:showPercent val="0"/>
          <c:showBubbleSize val="0"/>
        </c:dLbls>
        <c:axId val="493678128"/>
        <c:axId val="493676488"/>
      </c:scatterChart>
      <c:valAx>
        <c:axId val="49367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AV(V)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3676488"/>
        <c:crosses val="autoZero"/>
        <c:crossBetween val="midCat"/>
      </c:valAx>
      <c:valAx>
        <c:axId val="49367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L(cm)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3678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Sheet1!$D$3:$D$4</c:f>
              <c:strCache>
                <c:ptCount val="2"/>
                <c:pt idx="0">
                  <c:v>Analog Vlotage [Volt]</c:v>
                </c:pt>
                <c:pt idx="1">
                  <c:v>2,76</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1.1750698501397002E-2"/>
                  <c:y val="-0.387829177602799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Sheet1!$D$4:$D$23</c:f>
              <c:numCache>
                <c:formatCode>General</c:formatCode>
                <c:ptCount val="20"/>
                <c:pt idx="0">
                  <c:v>2.76</c:v>
                </c:pt>
                <c:pt idx="1">
                  <c:v>2.44</c:v>
                </c:pt>
                <c:pt idx="2">
                  <c:v>2.04</c:v>
                </c:pt>
                <c:pt idx="3">
                  <c:v>1.53</c:v>
                </c:pt>
                <c:pt idx="4">
                  <c:v>1.27</c:v>
                </c:pt>
                <c:pt idx="5">
                  <c:v>1.05</c:v>
                </c:pt>
                <c:pt idx="6">
                  <c:v>0.93</c:v>
                </c:pt>
                <c:pt idx="7">
                  <c:v>0.83</c:v>
                </c:pt>
                <c:pt idx="8">
                  <c:v>0.72</c:v>
                </c:pt>
                <c:pt idx="9">
                  <c:v>0.66</c:v>
                </c:pt>
                <c:pt idx="10">
                  <c:v>0.64</c:v>
                </c:pt>
                <c:pt idx="11">
                  <c:v>0.56000000000000005</c:v>
                </c:pt>
                <c:pt idx="12">
                  <c:v>0.52</c:v>
                </c:pt>
                <c:pt idx="13">
                  <c:v>0.49</c:v>
                </c:pt>
                <c:pt idx="14">
                  <c:v>0.46</c:v>
                </c:pt>
                <c:pt idx="15">
                  <c:v>0.43</c:v>
                </c:pt>
                <c:pt idx="16">
                  <c:v>0.42</c:v>
                </c:pt>
                <c:pt idx="17">
                  <c:v>0.4</c:v>
                </c:pt>
                <c:pt idx="18">
                  <c:v>0.39</c:v>
                </c:pt>
                <c:pt idx="19">
                  <c:v>0.35</c:v>
                </c:pt>
              </c:numCache>
            </c:numRef>
          </c:xVal>
          <c:yVal>
            <c:numRef>
              <c:f>Sheet1!$C$4:$C$23</c:f>
              <c:numCache>
                <c:formatCode>General</c:formatCode>
                <c:ptCount val="20"/>
                <c:pt idx="0">
                  <c:v>4</c:v>
                </c:pt>
                <c:pt idx="1">
                  <c:v>5</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35</c:v>
                </c:pt>
                <c:pt idx="18">
                  <c:v>37</c:v>
                </c:pt>
                <c:pt idx="19">
                  <c:v>40</c:v>
                </c:pt>
              </c:numCache>
            </c:numRef>
          </c:yVal>
          <c:smooth val="0"/>
          <c:extLst>
            <c:ext xmlns:c16="http://schemas.microsoft.com/office/drawing/2014/chart" uri="{C3380CC4-5D6E-409C-BE32-E72D297353CC}">
              <c16:uniqueId val="{00000001-358C-4DB8-BBBA-D4EBDD974143}"/>
            </c:ext>
          </c:extLst>
        </c:ser>
        <c:dLbls>
          <c:showLegendKey val="0"/>
          <c:showVal val="0"/>
          <c:showCatName val="0"/>
          <c:showSerName val="0"/>
          <c:showPercent val="0"/>
          <c:showBubbleSize val="0"/>
        </c:dLbls>
        <c:axId val="493678128"/>
        <c:axId val="493676488"/>
      </c:scatterChart>
      <c:valAx>
        <c:axId val="49367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AV(V)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3676488"/>
        <c:crosses val="autoZero"/>
        <c:crossBetween val="midCat"/>
      </c:valAx>
      <c:valAx>
        <c:axId val="49367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L(cm)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3678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Sheet1!$D$3:$D$4</c:f>
              <c:strCache>
                <c:ptCount val="2"/>
                <c:pt idx="0">
                  <c:v>Analog Vlotage [Volt]</c:v>
                </c:pt>
                <c:pt idx="1">
                  <c:v>2,76</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1.9990051646769959E-2"/>
                  <c:y val="-0.410090040828229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Sheet1!$D$4:$D$23</c:f>
              <c:numCache>
                <c:formatCode>General</c:formatCode>
                <c:ptCount val="20"/>
                <c:pt idx="0">
                  <c:v>2.76</c:v>
                </c:pt>
                <c:pt idx="1">
                  <c:v>2.44</c:v>
                </c:pt>
                <c:pt idx="2">
                  <c:v>2.04</c:v>
                </c:pt>
                <c:pt idx="3">
                  <c:v>1.53</c:v>
                </c:pt>
                <c:pt idx="4">
                  <c:v>1.27</c:v>
                </c:pt>
                <c:pt idx="5">
                  <c:v>1.05</c:v>
                </c:pt>
                <c:pt idx="6">
                  <c:v>0.93</c:v>
                </c:pt>
                <c:pt idx="7">
                  <c:v>0.83</c:v>
                </c:pt>
                <c:pt idx="8">
                  <c:v>0.72</c:v>
                </c:pt>
                <c:pt idx="9">
                  <c:v>0.66</c:v>
                </c:pt>
                <c:pt idx="10">
                  <c:v>0.64</c:v>
                </c:pt>
                <c:pt idx="11">
                  <c:v>0.56000000000000005</c:v>
                </c:pt>
                <c:pt idx="12">
                  <c:v>0.52</c:v>
                </c:pt>
                <c:pt idx="13">
                  <c:v>0.49</c:v>
                </c:pt>
                <c:pt idx="14">
                  <c:v>0.46</c:v>
                </c:pt>
                <c:pt idx="15">
                  <c:v>0.43</c:v>
                </c:pt>
                <c:pt idx="16">
                  <c:v>0.42</c:v>
                </c:pt>
                <c:pt idx="17">
                  <c:v>0.4</c:v>
                </c:pt>
                <c:pt idx="18">
                  <c:v>0.39</c:v>
                </c:pt>
                <c:pt idx="19">
                  <c:v>0.35</c:v>
                </c:pt>
              </c:numCache>
            </c:numRef>
          </c:xVal>
          <c:yVal>
            <c:numRef>
              <c:f>Sheet1!$C$4:$C$23</c:f>
              <c:numCache>
                <c:formatCode>General</c:formatCode>
                <c:ptCount val="20"/>
                <c:pt idx="0">
                  <c:v>4</c:v>
                </c:pt>
                <c:pt idx="1">
                  <c:v>5</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35</c:v>
                </c:pt>
                <c:pt idx="18">
                  <c:v>37</c:v>
                </c:pt>
                <c:pt idx="19">
                  <c:v>40</c:v>
                </c:pt>
              </c:numCache>
            </c:numRef>
          </c:yVal>
          <c:smooth val="0"/>
          <c:extLst>
            <c:ext xmlns:c16="http://schemas.microsoft.com/office/drawing/2014/chart" uri="{C3380CC4-5D6E-409C-BE32-E72D297353CC}">
              <c16:uniqueId val="{00000001-6677-4A69-943C-7ABB1ED39C92}"/>
            </c:ext>
          </c:extLst>
        </c:ser>
        <c:dLbls>
          <c:showLegendKey val="0"/>
          <c:showVal val="0"/>
          <c:showCatName val="0"/>
          <c:showSerName val="0"/>
          <c:showPercent val="0"/>
          <c:showBubbleSize val="0"/>
        </c:dLbls>
        <c:axId val="493678128"/>
        <c:axId val="493676488"/>
      </c:scatterChart>
      <c:valAx>
        <c:axId val="49367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AV(V)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3676488"/>
        <c:crosses val="autoZero"/>
        <c:crossBetween val="midCat"/>
      </c:valAx>
      <c:valAx>
        <c:axId val="49367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L(cm)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3678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8C0B09FE6C94699034D9E55527F18" ma:contentTypeVersion="23" ma:contentTypeDescription="Create a new document." ma:contentTypeScope="" ma:versionID="9eb92f43763d5a5081e120dd19e5069b">
  <xsd:schema xmlns:xsd="http://www.w3.org/2001/XMLSchema" xmlns:xs="http://www.w3.org/2001/XMLSchema" xmlns:p="http://schemas.microsoft.com/office/2006/metadata/properties" xmlns:ns2="5BC79F9A-DC5D-46E9-B173-57B38F825C23" targetNamespace="http://schemas.microsoft.com/office/2006/metadata/properties" ma:root="true" ma:fieldsID="a5f06cf906137fd16a8e481034d3a1b3" ns2:_="">
    <xsd:import namespace="5BC79F9A-DC5D-46E9-B173-57B38F825C23"/>
    <xsd:element name="properties">
      <xsd:complexType>
        <xsd:sequence>
          <xsd:element name="documentManagement">
            <xsd:complexType>
              <xsd:all>
                <xsd:element ref="ns2:vak"/>
                <xsd:element ref="ns2:Categorie" minOccurs="0"/>
                <xsd:element ref="ns2:aangemaakt" minOccurs="0"/>
                <xsd:element ref="ns2:Profiel"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C79F9A-DC5D-46E9-B173-57B38F825C23" elementFormDefault="qualified">
    <xsd:import namespace="http://schemas.microsoft.com/office/2006/documentManagement/types"/>
    <xsd:import namespace="http://schemas.microsoft.com/office/infopath/2007/PartnerControls"/>
    <xsd:element name="vak" ma:index="8" ma:displayName="vak" ma:format="Dropdown" ma:internalName="vak">
      <xsd:simpleType>
        <xsd:union memberTypes="dms:Text">
          <xsd:simpleType>
            <xsd:restriction base="dms:Choice">
              <xsd:enumeration value="DBS21 Databases"/>
              <xsd:enumeration value="DBS21v Databases versneld"/>
              <xsd:enumeration value="IN21 Infrastructuur"/>
              <xsd:enumeration value="PTS21 Proftaak"/>
              <xsd:enumeration value="SE21 Software Engineering"/>
              <xsd:enumeration value="SE21v Software Engineering versneld"/>
              <xsd:enumeration value="PTS21H Proftaak Herkansing"/>
              <xsd:enumeration value="KickOff periode"/>
              <xsd:enumeration value="PPO21 Propedeuse Professionele Ontwikkeling"/>
              <xsd:enumeration value="PPO21v Propedeuse Professionele Ontwikkeling versneld"/>
              <xsd:enumeration value="TAV2 Toelating Academische Voorbereiding"/>
            </xsd:restriction>
          </xsd:simpleType>
        </xsd:union>
      </xsd:simpleType>
    </xsd:element>
    <xsd:element name="Categorie" ma:index="9" nillable="true" ma:displayName="Categorie" ma:default="Sheets" ma:format="Dropdown" ma:internalName="Categorie">
      <xsd:simpleType>
        <xsd:restriction base="dms:Choice">
          <xsd:enumeration value="Sheets"/>
          <xsd:enumeration value="Handleiding"/>
          <xsd:enumeration value="Opdrachten"/>
          <xsd:enumeration value="Beoordeling"/>
          <xsd:enumeration value="Bronnen"/>
          <xsd:enumeration value="Tools"/>
          <xsd:enumeration value="Overige"/>
          <xsd:enumeration value="Docent"/>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Week" ma:index="12" nillable="true" ma:displayName="Week" ma:default="NVT" ma:format="Dropdown" ma:internalName="Week" ma:readOnly="false">
      <xsd:simpleType>
        <xsd:restriction base="dms:Choice">
          <xsd:enumeration value="NVT"/>
          <xsd:enumeration value="Week0"/>
          <xsd:enumeration value="Week1"/>
          <xsd:enumeration value="Week2"/>
          <xsd:enumeration value="Week3"/>
          <xsd:enumeration value="Week4"/>
          <xsd:enumeration value="Week5"/>
          <xsd:enumeration value="Week6"/>
          <xsd:enumeration value="Week7"/>
          <xsd:enumeration value="Week8"/>
          <xsd:enumeration value="Week9"/>
          <xsd:enumeration value="Week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Bon18</b:Tag>
    <b:SourceType>InternetSite</b:SourceType>
    <b:Guid>{60A4B467-37E5-E245-851D-F3CAF512D6F6}</b:Guid>
    <b:Title>ICT Research Methods</b:Title>
    <b:Year>2018</b:Year>
    <b:Author>
      <b:Author>
        <b:Corporate>Bonestroo, W.J., Meesters, M., Niels, R., Schagen, J.D., Henneke, L., Turnhout, K. van</b:Corporate>
      </b:Author>
    </b:Author>
    <b:InternetSiteTitle>ictresearchmethods.nl</b:InternetSiteTitle>
    <b:URL>http://www.ictresearchmethods.nl/</b:URL>
    <b:ProductionCompany>HBO-i, Amsterdam</b:ProductionCompan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Categorie xmlns="5BC79F9A-DC5D-46E9-B173-57B38F825C23">Sheets</Categorie>
    <aangemaakt xmlns="5BC79F9A-DC5D-46E9-B173-57B38F825C23" xsi:nil="true"/>
    <Week xmlns="5BC79F9A-DC5D-46E9-B173-57B38F825C23">NVT</Week>
    <vak xmlns="5BC79F9A-DC5D-46E9-B173-57B38F825C23"/>
    <Profiel xmlns="5BC79F9A-DC5D-46E9-B173-57B38F825C23"/>
  </documentManagement>
</p:properties>
</file>

<file path=customXml/itemProps1.xml><?xml version="1.0" encoding="utf-8"?>
<ds:datastoreItem xmlns:ds="http://schemas.openxmlformats.org/officeDocument/2006/customXml" ds:itemID="{F737D2CA-AE69-4B65-B2DB-57A973352F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C79F9A-DC5D-46E9-B173-57B38F82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16D3A7-593A-4882-BE33-FCBFBFEE3156}">
  <ds:schemaRefs>
    <ds:schemaRef ds:uri="http://schemas.microsoft.com/sharepoint/v3/contenttype/forms"/>
  </ds:schemaRefs>
</ds:datastoreItem>
</file>

<file path=customXml/itemProps3.xml><?xml version="1.0" encoding="utf-8"?>
<ds:datastoreItem xmlns:ds="http://schemas.openxmlformats.org/officeDocument/2006/customXml" ds:itemID="{A0F1C59F-74FC-834F-8732-7BCDC553F97E}">
  <ds:schemaRefs>
    <ds:schemaRef ds:uri="http://schemas.openxmlformats.org/officeDocument/2006/bibliography"/>
  </ds:schemaRefs>
</ds:datastoreItem>
</file>

<file path=customXml/itemProps4.xml><?xml version="1.0" encoding="utf-8"?>
<ds:datastoreItem xmlns:ds="http://schemas.openxmlformats.org/officeDocument/2006/customXml" ds:itemID="{35BC8DDC-E1C3-4D4C-8B71-851EE9E8A0EE}">
  <ds:schemaRefs>
    <ds:schemaRef ds:uri="http://schemas.microsoft.com/office/2006/metadata/properties"/>
    <ds:schemaRef ds:uri="http://schemas.microsoft.com/office/infopath/2007/PartnerControls"/>
    <ds:schemaRef ds:uri="5BC79F9A-DC5D-46E9-B173-57B38F825C23"/>
  </ds:schemaRefs>
</ds:datastoreItem>
</file>

<file path=docProps/app.xml><?xml version="1.0" encoding="utf-8"?>
<Properties xmlns="http://schemas.openxmlformats.org/officeDocument/2006/extended-properties" xmlns:vt="http://schemas.openxmlformats.org/officeDocument/2006/docPropsVTypes">
  <Template>MeetrapportTemplate</Template>
  <TotalTime>23</TotalTime>
  <Pages>9</Pages>
  <Words>1014</Words>
  <Characters>5578</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BKO reflectie verslag Peter Dingemans</vt:lpstr>
      <vt:lpstr>BKO reflectie verslag Peter Dingemans</vt:lpstr>
    </vt:vector>
  </TitlesOfParts>
  <Company>Fontys Hogescholen</Company>
  <LinksUpToDate>false</LinksUpToDate>
  <CharactersWithSpaces>6579</CharactersWithSpaces>
  <SharedDoc>false</SharedDoc>
  <HLinks>
    <vt:vector size="90" baseType="variant">
      <vt:variant>
        <vt:i4>1638453</vt:i4>
      </vt:variant>
      <vt:variant>
        <vt:i4>86</vt:i4>
      </vt:variant>
      <vt:variant>
        <vt:i4>0</vt:i4>
      </vt:variant>
      <vt:variant>
        <vt:i4>5</vt:i4>
      </vt:variant>
      <vt:variant>
        <vt:lpwstr/>
      </vt:variant>
      <vt:variant>
        <vt:lpwstr>_Toc532308264</vt:lpwstr>
      </vt:variant>
      <vt:variant>
        <vt:i4>1638453</vt:i4>
      </vt:variant>
      <vt:variant>
        <vt:i4>80</vt:i4>
      </vt:variant>
      <vt:variant>
        <vt:i4>0</vt:i4>
      </vt:variant>
      <vt:variant>
        <vt:i4>5</vt:i4>
      </vt:variant>
      <vt:variant>
        <vt:lpwstr/>
      </vt:variant>
      <vt:variant>
        <vt:lpwstr>_Toc532308263</vt:lpwstr>
      </vt:variant>
      <vt:variant>
        <vt:i4>1638453</vt:i4>
      </vt:variant>
      <vt:variant>
        <vt:i4>74</vt:i4>
      </vt:variant>
      <vt:variant>
        <vt:i4>0</vt:i4>
      </vt:variant>
      <vt:variant>
        <vt:i4>5</vt:i4>
      </vt:variant>
      <vt:variant>
        <vt:lpwstr/>
      </vt:variant>
      <vt:variant>
        <vt:lpwstr>_Toc532308262</vt:lpwstr>
      </vt:variant>
      <vt:variant>
        <vt:i4>1638453</vt:i4>
      </vt:variant>
      <vt:variant>
        <vt:i4>68</vt:i4>
      </vt:variant>
      <vt:variant>
        <vt:i4>0</vt:i4>
      </vt:variant>
      <vt:variant>
        <vt:i4>5</vt:i4>
      </vt:variant>
      <vt:variant>
        <vt:lpwstr/>
      </vt:variant>
      <vt:variant>
        <vt:lpwstr>_Toc532308261</vt:lpwstr>
      </vt:variant>
      <vt:variant>
        <vt:i4>1638453</vt:i4>
      </vt:variant>
      <vt:variant>
        <vt:i4>62</vt:i4>
      </vt:variant>
      <vt:variant>
        <vt:i4>0</vt:i4>
      </vt:variant>
      <vt:variant>
        <vt:i4>5</vt:i4>
      </vt:variant>
      <vt:variant>
        <vt:lpwstr/>
      </vt:variant>
      <vt:variant>
        <vt:lpwstr>_Toc532308260</vt:lpwstr>
      </vt:variant>
      <vt:variant>
        <vt:i4>1703989</vt:i4>
      </vt:variant>
      <vt:variant>
        <vt:i4>56</vt:i4>
      </vt:variant>
      <vt:variant>
        <vt:i4>0</vt:i4>
      </vt:variant>
      <vt:variant>
        <vt:i4>5</vt:i4>
      </vt:variant>
      <vt:variant>
        <vt:lpwstr/>
      </vt:variant>
      <vt:variant>
        <vt:lpwstr>_Toc532308259</vt:lpwstr>
      </vt:variant>
      <vt:variant>
        <vt:i4>1703989</vt:i4>
      </vt:variant>
      <vt:variant>
        <vt:i4>50</vt:i4>
      </vt:variant>
      <vt:variant>
        <vt:i4>0</vt:i4>
      </vt:variant>
      <vt:variant>
        <vt:i4>5</vt:i4>
      </vt:variant>
      <vt:variant>
        <vt:lpwstr/>
      </vt:variant>
      <vt:variant>
        <vt:lpwstr>_Toc532308258</vt:lpwstr>
      </vt:variant>
      <vt:variant>
        <vt:i4>1703989</vt:i4>
      </vt:variant>
      <vt:variant>
        <vt:i4>44</vt:i4>
      </vt:variant>
      <vt:variant>
        <vt:i4>0</vt:i4>
      </vt:variant>
      <vt:variant>
        <vt:i4>5</vt:i4>
      </vt:variant>
      <vt:variant>
        <vt:lpwstr/>
      </vt:variant>
      <vt:variant>
        <vt:lpwstr>_Toc532308257</vt:lpwstr>
      </vt:variant>
      <vt:variant>
        <vt:i4>1703989</vt:i4>
      </vt:variant>
      <vt:variant>
        <vt:i4>38</vt:i4>
      </vt:variant>
      <vt:variant>
        <vt:i4>0</vt:i4>
      </vt:variant>
      <vt:variant>
        <vt:i4>5</vt:i4>
      </vt:variant>
      <vt:variant>
        <vt:lpwstr/>
      </vt:variant>
      <vt:variant>
        <vt:lpwstr>_Toc532308256</vt:lpwstr>
      </vt:variant>
      <vt:variant>
        <vt:i4>1703989</vt:i4>
      </vt:variant>
      <vt:variant>
        <vt:i4>32</vt:i4>
      </vt:variant>
      <vt:variant>
        <vt:i4>0</vt:i4>
      </vt:variant>
      <vt:variant>
        <vt:i4>5</vt:i4>
      </vt:variant>
      <vt:variant>
        <vt:lpwstr/>
      </vt:variant>
      <vt:variant>
        <vt:lpwstr>_Toc532308253</vt:lpwstr>
      </vt:variant>
      <vt:variant>
        <vt:i4>1703989</vt:i4>
      </vt:variant>
      <vt:variant>
        <vt:i4>26</vt:i4>
      </vt:variant>
      <vt:variant>
        <vt:i4>0</vt:i4>
      </vt:variant>
      <vt:variant>
        <vt:i4>5</vt:i4>
      </vt:variant>
      <vt:variant>
        <vt:lpwstr/>
      </vt:variant>
      <vt:variant>
        <vt:lpwstr>_Toc532308252</vt:lpwstr>
      </vt:variant>
      <vt:variant>
        <vt:i4>1703989</vt:i4>
      </vt:variant>
      <vt:variant>
        <vt:i4>20</vt:i4>
      </vt:variant>
      <vt:variant>
        <vt:i4>0</vt:i4>
      </vt:variant>
      <vt:variant>
        <vt:i4>5</vt:i4>
      </vt:variant>
      <vt:variant>
        <vt:lpwstr/>
      </vt:variant>
      <vt:variant>
        <vt:lpwstr>_Toc532308251</vt:lpwstr>
      </vt:variant>
      <vt:variant>
        <vt:i4>1703989</vt:i4>
      </vt:variant>
      <vt:variant>
        <vt:i4>14</vt:i4>
      </vt:variant>
      <vt:variant>
        <vt:i4>0</vt:i4>
      </vt:variant>
      <vt:variant>
        <vt:i4>5</vt:i4>
      </vt:variant>
      <vt:variant>
        <vt:lpwstr/>
      </vt:variant>
      <vt:variant>
        <vt:lpwstr>_Toc532308250</vt:lpwstr>
      </vt:variant>
      <vt:variant>
        <vt:i4>1769525</vt:i4>
      </vt:variant>
      <vt:variant>
        <vt:i4>8</vt:i4>
      </vt:variant>
      <vt:variant>
        <vt:i4>0</vt:i4>
      </vt:variant>
      <vt:variant>
        <vt:i4>5</vt:i4>
      </vt:variant>
      <vt:variant>
        <vt:lpwstr/>
      </vt:variant>
      <vt:variant>
        <vt:lpwstr>_Toc532308249</vt:lpwstr>
      </vt:variant>
      <vt:variant>
        <vt:i4>1769525</vt:i4>
      </vt:variant>
      <vt:variant>
        <vt:i4>2</vt:i4>
      </vt:variant>
      <vt:variant>
        <vt:i4>0</vt:i4>
      </vt:variant>
      <vt:variant>
        <vt:i4>5</vt:i4>
      </vt:variant>
      <vt:variant>
        <vt:lpwstr/>
      </vt:variant>
      <vt:variant>
        <vt:lpwstr>_Toc532308248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BKO reflectie verslag Peter Dingemans</dc:title>
  <dc:subject>BKO reflectie Peter Dingemans</dc:subject>
  <dc:creator>Peter Dingemans</dc:creator>
  <cp:keywords>BKO, reflectie</cp:keywords>
  <cp:lastModifiedBy>Cabo Schoenmakers</cp:lastModifiedBy>
  <cp:revision>3</cp:revision>
  <cp:lastPrinted>2014-12-06T11:47:00Z</cp:lastPrinted>
  <dcterms:created xsi:type="dcterms:W3CDTF">2020-06-19T18:16:00Z</dcterms:created>
  <dcterms:modified xsi:type="dcterms:W3CDTF">2020-10-02T09:52:00Z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0x01010054F8C0B09FE6C94699034D9E55527F18</vt:lpwstr>
  </property>
</Properties>
</file>